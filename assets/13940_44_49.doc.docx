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62FB1" w:rsidP="00062FB1" w:rsidRDefault="00062FB1" wp14:paraId="7D58186C" wp14:textId="77777777">
      <w:pPr>
        <w:pStyle w:val="BpSTitle"/>
      </w:pPr>
      <w:r>
        <w:t>13940</w:t>
      </w:r>
    </w:p>
    <w:p xmlns:wp14="http://schemas.microsoft.com/office/word/2010/wordml" w:rsidR="00062FB1" w:rsidP="00062FB1" w:rsidRDefault="00062FB1" wp14:paraId="6AB6FDB0" wp14:textId="77777777">
      <w:pPr>
        <w:pStyle w:val="BpSTitle"/>
      </w:pPr>
      <w:r>
        <w:t>North-Central Interior Oak Savanna</w:t>
      </w:r>
    </w:p>
    <w:p xmlns:wp14="http://schemas.microsoft.com/office/word/2010/wordml" w:rsidR="00062FB1" w:rsidP="00062FB1" w:rsidRDefault="00062FB1" wp14:paraId="3C480D93"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062FB1" w:rsidP="00062FB1" w:rsidRDefault="00062FB1" wp14:paraId="672A6659" wp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592"/>
        <w:gridCol w:w="1752"/>
        <w:gridCol w:w="2964"/>
      </w:tblGrid>
      <w:tr xmlns:wp14="http://schemas.microsoft.com/office/word/2010/wordml" w:rsidRPr="00062FB1" w:rsidR="00062FB1" w:rsidTr="00062FB1" wp14:paraId="75437EF1" wp14:textId="77777777">
        <w:tc>
          <w:tcPr>
            <w:tcW w:w="2268" w:type="dxa"/>
            <w:tcBorders>
              <w:top w:val="single" w:color="auto" w:sz="2" w:space="0"/>
              <w:left w:val="single" w:color="auto" w:sz="12" w:space="0"/>
              <w:bottom w:val="single" w:color="000000" w:sz="12" w:space="0"/>
            </w:tcBorders>
            <w:shd w:val="clear" w:color="auto" w:fill="auto"/>
          </w:tcPr>
          <w:p w:rsidRPr="00062FB1" w:rsidR="00062FB1" w:rsidP="007071E1" w:rsidRDefault="00062FB1" wp14:paraId="6441594C" wp14:textId="77777777">
            <w:pPr>
              <w:rPr>
                <w:b/>
                <w:bCs/>
              </w:rPr>
            </w:pPr>
            <w:r w:rsidRPr="00062FB1">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062FB1" w:rsidR="00062FB1" w:rsidP="007071E1" w:rsidRDefault="00062FB1" wp14:paraId="0A37501D" wp14:textId="77777777">
            <w:pPr>
              <w:rPr>
                <w:b/>
                <w:bCs/>
              </w:rPr>
            </w:pPr>
          </w:p>
        </w:tc>
        <w:tc>
          <w:tcPr>
            <w:tcW w:w="1752" w:type="dxa"/>
            <w:tcBorders>
              <w:top w:val="single" w:color="auto" w:sz="2" w:space="0"/>
              <w:left w:val="single" w:color="000000" w:sz="12" w:space="0"/>
              <w:bottom w:val="single" w:color="000000" w:sz="12" w:space="0"/>
            </w:tcBorders>
            <w:shd w:val="clear" w:color="auto" w:fill="auto"/>
          </w:tcPr>
          <w:p w:rsidRPr="00062FB1" w:rsidR="00062FB1" w:rsidP="007071E1" w:rsidRDefault="00062FB1" wp14:paraId="79C4AAB6" wp14:textId="77777777">
            <w:pPr>
              <w:rPr>
                <w:b/>
                <w:bCs/>
              </w:rPr>
            </w:pPr>
            <w:r w:rsidRPr="00062FB1">
              <w:rPr>
                <w:b/>
                <w:bCs/>
              </w:rPr>
              <w:t>Reviewers</w:t>
            </w:r>
          </w:p>
        </w:tc>
        <w:tc>
          <w:tcPr>
            <w:tcW w:w="2964" w:type="dxa"/>
            <w:tcBorders>
              <w:top w:val="single" w:color="auto" w:sz="2" w:space="0"/>
              <w:bottom w:val="single" w:color="000000" w:sz="12" w:space="0"/>
            </w:tcBorders>
            <w:shd w:val="clear" w:color="auto" w:fill="auto"/>
          </w:tcPr>
          <w:p w:rsidRPr="00062FB1" w:rsidR="00062FB1" w:rsidP="007071E1" w:rsidRDefault="00062FB1" wp14:paraId="5DAB6C7B" wp14:textId="77777777">
            <w:pPr>
              <w:rPr>
                <w:b/>
                <w:bCs/>
              </w:rPr>
            </w:pPr>
          </w:p>
        </w:tc>
      </w:tr>
      <w:tr xmlns:wp14="http://schemas.microsoft.com/office/word/2010/wordml" w:rsidRPr="00062FB1" w:rsidR="00062FB1" w:rsidTr="00062FB1" wp14:paraId="4CE4A344" wp14:textId="77777777">
        <w:tc>
          <w:tcPr>
            <w:tcW w:w="2268" w:type="dxa"/>
            <w:tcBorders>
              <w:top w:val="single" w:color="000000" w:sz="12" w:space="0"/>
              <w:left w:val="single" w:color="auto" w:sz="12" w:space="0"/>
            </w:tcBorders>
            <w:shd w:val="clear" w:color="auto" w:fill="auto"/>
          </w:tcPr>
          <w:p w:rsidRPr="00062FB1" w:rsidR="00062FB1" w:rsidP="007071E1" w:rsidRDefault="00062FB1" wp14:paraId="7F13F0AB" wp14:textId="77777777">
            <w:pPr>
              <w:rPr>
                <w:bCs/>
              </w:rPr>
            </w:pPr>
            <w:r w:rsidRPr="00062FB1">
              <w:rPr>
                <w:bCs/>
              </w:rPr>
              <w:t xml:space="preserve">Michael </w:t>
            </w:r>
            <w:proofErr w:type="spellStart"/>
            <w:r w:rsidRPr="00062FB1">
              <w:rPr>
                <w:bCs/>
              </w:rPr>
              <w:t>Kost</w:t>
            </w:r>
            <w:proofErr w:type="spellEnd"/>
          </w:p>
        </w:tc>
        <w:tc>
          <w:tcPr>
            <w:tcW w:w="2592" w:type="dxa"/>
            <w:tcBorders>
              <w:top w:val="single" w:color="000000" w:sz="12" w:space="0"/>
              <w:right w:val="single" w:color="000000" w:sz="12" w:space="0"/>
            </w:tcBorders>
            <w:shd w:val="clear" w:color="auto" w:fill="auto"/>
          </w:tcPr>
          <w:p w:rsidRPr="00062FB1" w:rsidR="00062FB1" w:rsidP="007071E1" w:rsidRDefault="00062FB1" wp14:paraId="6C0E35B9" wp14:textId="77777777">
            <w:r w:rsidRPr="00062FB1">
              <w:t>kostma@michigan.gov</w:t>
            </w:r>
          </w:p>
        </w:tc>
        <w:tc>
          <w:tcPr>
            <w:tcW w:w="1752" w:type="dxa"/>
            <w:tcBorders>
              <w:top w:val="single" w:color="000000" w:sz="12" w:space="0"/>
              <w:left w:val="single" w:color="000000" w:sz="12" w:space="0"/>
            </w:tcBorders>
            <w:shd w:val="clear" w:color="auto" w:fill="auto"/>
          </w:tcPr>
          <w:p w:rsidRPr="00062FB1" w:rsidR="00062FB1" w:rsidP="007071E1" w:rsidRDefault="00062FB1" wp14:paraId="1558100C" wp14:textId="77777777">
            <w:r w:rsidRPr="00062FB1">
              <w:t>Robert Dana</w:t>
            </w:r>
          </w:p>
        </w:tc>
        <w:tc>
          <w:tcPr>
            <w:tcW w:w="2964" w:type="dxa"/>
            <w:tcBorders>
              <w:top w:val="single" w:color="000000" w:sz="12" w:space="0"/>
            </w:tcBorders>
            <w:shd w:val="clear" w:color="auto" w:fill="auto"/>
          </w:tcPr>
          <w:p w:rsidRPr="00062FB1" w:rsidR="00062FB1" w:rsidP="007071E1" w:rsidRDefault="00062FB1" wp14:paraId="0AC8827F" wp14:textId="77777777">
            <w:r w:rsidRPr="00062FB1">
              <w:t>Robert.Dana@dnr.state.mn.us</w:t>
            </w:r>
          </w:p>
        </w:tc>
      </w:tr>
      <w:tr xmlns:wp14="http://schemas.microsoft.com/office/word/2010/wordml" w:rsidRPr="00062FB1" w:rsidR="00062FB1" w:rsidTr="00062FB1" wp14:paraId="5F67504F" wp14:textId="77777777">
        <w:tc>
          <w:tcPr>
            <w:tcW w:w="2268" w:type="dxa"/>
            <w:tcBorders>
              <w:left w:val="single" w:color="auto" w:sz="12" w:space="0"/>
            </w:tcBorders>
            <w:shd w:val="clear" w:color="auto" w:fill="auto"/>
          </w:tcPr>
          <w:p w:rsidRPr="00062FB1" w:rsidR="00062FB1" w:rsidP="007071E1" w:rsidRDefault="00062FB1" wp14:paraId="7625EFA8" wp14:textId="77777777">
            <w:pPr>
              <w:rPr>
                <w:bCs/>
              </w:rPr>
            </w:pPr>
            <w:r w:rsidRPr="00062FB1">
              <w:rPr>
                <w:bCs/>
              </w:rPr>
              <w:t xml:space="preserve">Nancy </w:t>
            </w:r>
            <w:proofErr w:type="spellStart"/>
            <w:r w:rsidRPr="00062FB1">
              <w:rPr>
                <w:bCs/>
              </w:rPr>
              <w:t>Braker</w:t>
            </w:r>
            <w:proofErr w:type="spellEnd"/>
          </w:p>
        </w:tc>
        <w:tc>
          <w:tcPr>
            <w:tcW w:w="2592" w:type="dxa"/>
            <w:tcBorders>
              <w:right w:val="single" w:color="000000" w:sz="12" w:space="0"/>
            </w:tcBorders>
            <w:shd w:val="clear" w:color="auto" w:fill="auto"/>
          </w:tcPr>
          <w:p w:rsidRPr="00062FB1" w:rsidR="00062FB1" w:rsidP="007071E1" w:rsidRDefault="00062FB1" wp14:paraId="705F87B4" wp14:textId="77777777">
            <w:r w:rsidRPr="00062FB1">
              <w:t>nbraker@tnc.org</w:t>
            </w:r>
          </w:p>
        </w:tc>
        <w:tc>
          <w:tcPr>
            <w:tcW w:w="1752" w:type="dxa"/>
            <w:tcBorders>
              <w:left w:val="single" w:color="000000" w:sz="12" w:space="0"/>
            </w:tcBorders>
            <w:shd w:val="clear" w:color="auto" w:fill="auto"/>
          </w:tcPr>
          <w:p w:rsidRPr="00062FB1" w:rsidR="00062FB1" w:rsidP="007071E1" w:rsidRDefault="00062FB1" wp14:paraId="23ABDF0E" wp14:textId="77777777">
            <w:r w:rsidRPr="00062FB1">
              <w:t>Dave Cleland</w:t>
            </w:r>
          </w:p>
        </w:tc>
        <w:tc>
          <w:tcPr>
            <w:tcW w:w="2964" w:type="dxa"/>
            <w:shd w:val="clear" w:color="auto" w:fill="auto"/>
          </w:tcPr>
          <w:p w:rsidRPr="00062FB1" w:rsidR="00062FB1" w:rsidP="007071E1" w:rsidRDefault="00062FB1" wp14:paraId="0DC2ADDE" wp14:textId="77777777">
            <w:r w:rsidRPr="00062FB1">
              <w:t>dcleland@fs.fed.us</w:t>
            </w:r>
          </w:p>
        </w:tc>
      </w:tr>
      <w:tr xmlns:wp14="http://schemas.microsoft.com/office/word/2010/wordml" w:rsidRPr="00062FB1" w:rsidR="00062FB1" w:rsidTr="00062FB1" wp14:paraId="37920256" wp14:textId="77777777">
        <w:tc>
          <w:tcPr>
            <w:tcW w:w="2268" w:type="dxa"/>
            <w:tcBorders>
              <w:left w:val="single" w:color="auto" w:sz="12" w:space="0"/>
              <w:bottom w:val="single" w:color="auto" w:sz="2" w:space="0"/>
            </w:tcBorders>
            <w:shd w:val="clear" w:color="auto" w:fill="auto"/>
          </w:tcPr>
          <w:p w:rsidRPr="00062FB1" w:rsidR="00062FB1" w:rsidP="007071E1" w:rsidRDefault="00062FB1" wp14:paraId="6D0DDA26" wp14:textId="77777777">
            <w:pPr>
              <w:rPr>
                <w:bCs/>
              </w:rPr>
            </w:pPr>
            <w:r w:rsidRPr="00062FB1">
              <w:rPr>
                <w:bCs/>
              </w:rPr>
              <w:t>Christopher Weber</w:t>
            </w:r>
          </w:p>
        </w:tc>
        <w:tc>
          <w:tcPr>
            <w:tcW w:w="2592" w:type="dxa"/>
            <w:tcBorders>
              <w:right w:val="single" w:color="000000" w:sz="12" w:space="0"/>
            </w:tcBorders>
            <w:shd w:val="clear" w:color="auto" w:fill="auto"/>
          </w:tcPr>
          <w:p w:rsidRPr="00062FB1" w:rsidR="00062FB1" w:rsidP="007071E1" w:rsidRDefault="00062FB1" wp14:paraId="7F4A6272" wp14:textId="77777777">
            <w:r w:rsidRPr="00062FB1">
              <w:t>weberc@michigan.gov</w:t>
            </w:r>
          </w:p>
        </w:tc>
        <w:tc>
          <w:tcPr>
            <w:tcW w:w="1752" w:type="dxa"/>
            <w:tcBorders>
              <w:left w:val="single" w:color="000000" w:sz="12" w:space="0"/>
              <w:bottom w:val="single" w:color="auto" w:sz="2" w:space="0"/>
            </w:tcBorders>
            <w:shd w:val="clear" w:color="auto" w:fill="auto"/>
          </w:tcPr>
          <w:p w:rsidRPr="00062FB1" w:rsidR="00062FB1" w:rsidP="007071E1" w:rsidRDefault="00062FB1" wp14:paraId="6D876978" wp14:textId="77777777">
            <w:r w:rsidRPr="00062FB1">
              <w:t>Brendan Ward</w:t>
            </w:r>
          </w:p>
        </w:tc>
        <w:tc>
          <w:tcPr>
            <w:tcW w:w="2964" w:type="dxa"/>
            <w:shd w:val="clear" w:color="auto" w:fill="auto"/>
          </w:tcPr>
          <w:p w:rsidRPr="00062FB1" w:rsidR="00062FB1" w:rsidP="007071E1" w:rsidRDefault="00062FB1" wp14:paraId="6323CDFE" wp14:textId="77777777">
            <w:r w:rsidRPr="00062FB1">
              <w:t>bward@fs.fed.us</w:t>
            </w:r>
          </w:p>
        </w:tc>
      </w:tr>
    </w:tbl>
    <w:p xmlns:wp14="http://schemas.microsoft.com/office/word/2010/wordml" w:rsidR="00062FB1" w:rsidP="00062FB1" w:rsidRDefault="00062FB1" wp14:paraId="02EB378F" wp14:textId="77777777"/>
    <w:p xmlns:wp14="http://schemas.microsoft.com/office/word/2010/wordml" w:rsidR="00062FB1" w:rsidP="00062FB1" w:rsidRDefault="00062FB1" wp14:paraId="09C7FA11" wp14:textId="77777777">
      <w:pPr>
        <w:pStyle w:val="InfoPara"/>
      </w:pPr>
      <w:r>
        <w:t>Vegetation Type</w:t>
      </w:r>
    </w:p>
    <w:p xmlns:wp14="http://schemas.microsoft.com/office/word/2010/wordml" w:rsidR="00062FB1" w:rsidP="00062FB1" w:rsidRDefault="00DE55E0" wp14:paraId="41A1A07D" wp14:textId="77777777">
      <w:r w:rsidRPr="00DE55E0">
        <w:t>Steppe/Savanna</w:t>
      </w:r>
      <w:bookmarkStart w:name="_GoBack" w:id="0"/>
      <w:bookmarkEnd w:id="0"/>
    </w:p>
    <w:p xmlns:wp14="http://schemas.microsoft.com/office/word/2010/wordml" w:rsidR="00062FB1" w:rsidP="00062FB1" w:rsidRDefault="00062FB1" wp14:paraId="7B383C9C" wp14:textId="77777777">
      <w:pPr>
        <w:pStyle w:val="InfoPara"/>
      </w:pPr>
      <w:r>
        <w:t>Map Zones</w:t>
      </w:r>
    </w:p>
    <w:p xmlns:wp14="http://schemas.microsoft.com/office/word/2010/wordml" w:rsidR="00062FB1" w:rsidP="00062FB1" w:rsidRDefault="00062FB1" wp14:paraId="54368C02" wp14:textId="4B6A8AE4">
      <w:r w:rsidR="34455DE0">
        <w:rPr/>
        <w:t>4</w:t>
      </w:r>
      <w:r w:rsidR="34455DE0">
        <w:rPr/>
        <w:t>4</w:t>
      </w:r>
      <w:r w:rsidR="34455DE0">
        <w:rPr/>
        <w:t>, 4</w:t>
      </w:r>
      <w:r w:rsidR="34455DE0">
        <w:rPr/>
        <w:t>9</w:t>
      </w:r>
    </w:p>
    <w:p xmlns:wp14="http://schemas.microsoft.com/office/word/2010/wordml" w:rsidR="00062FB1" w:rsidP="00062FB1" w:rsidRDefault="00062FB1" wp14:paraId="33735513" wp14:textId="77777777">
      <w:pPr>
        <w:pStyle w:val="InfoPara"/>
      </w:pPr>
      <w:r>
        <w:t>Geographic Range</w:t>
      </w:r>
    </w:p>
    <w:p xmlns:wp14="http://schemas.microsoft.com/office/word/2010/wordml" w:rsidR="00062FB1" w:rsidP="00062FB1" w:rsidRDefault="00062FB1" wp14:paraId="3B6CE4D8" wp14:textId="77777777">
      <w:r>
        <w:t xml:space="preserve">Northern oak savanna occurs in a complex, shifting mosaic with oak woodlands, barrens, and prairies in the upper Midwest. This type occurs in southern Lower Michigan, northwestern OH, northern IN, northern IL, southern WI, and southeastern to northwestern MN. This savanna/woodland/prairie type historically occurred as an ecotone between mesic hardwood forest and tallgrass prairie. </w:t>
      </w:r>
    </w:p>
    <w:p xmlns:wp14="http://schemas.microsoft.com/office/word/2010/wordml" w:rsidR="00062FB1" w:rsidP="00062FB1" w:rsidRDefault="00062FB1" wp14:paraId="6A05A809" wp14:textId="77777777"/>
    <w:p xmlns:wp14="http://schemas.microsoft.com/office/word/2010/wordml" w:rsidR="00062FB1" w:rsidP="00062FB1" w:rsidRDefault="00062FB1" wp14:paraId="2730A739" wp14:textId="77777777">
      <w:r>
        <w:t xml:space="preserve">This model represents the system in LANDFIRE MZ49. Within that </w:t>
      </w:r>
      <w:proofErr w:type="spellStart"/>
      <w:r>
        <w:t>mapzone</w:t>
      </w:r>
      <w:proofErr w:type="spellEnd"/>
      <w:r>
        <w:t xml:space="preserve"> it occurs in 222J, 222K, 251C, and 251D.</w:t>
      </w:r>
    </w:p>
    <w:p xmlns:wp14="http://schemas.microsoft.com/office/word/2010/wordml" w:rsidR="00062FB1" w:rsidP="00062FB1" w:rsidRDefault="00062FB1" wp14:paraId="27E41A49" wp14:textId="77777777">
      <w:pPr>
        <w:pStyle w:val="InfoPara"/>
      </w:pPr>
      <w:r>
        <w:t>Biophysical Site Description</w:t>
      </w:r>
    </w:p>
    <w:p xmlns:wp14="http://schemas.microsoft.com/office/word/2010/wordml" w:rsidR="00062FB1" w:rsidP="00062FB1" w:rsidRDefault="00062FB1" wp14:paraId="33923D75" wp14:textId="77777777">
      <w:r>
        <w:t xml:space="preserve">North-central oak savanna occurred primarily on level to rolling topography of glacial till plains, bases of morainal ridges, and other areas of loamy soils in MZ52 (Anderson 1981, </w:t>
      </w:r>
      <w:proofErr w:type="spellStart"/>
      <w:r>
        <w:t>Jacquart</w:t>
      </w:r>
      <w:proofErr w:type="spellEnd"/>
      <w:r>
        <w:t xml:space="preserve"> 2002, NatureServe 2007). Soils are moderately well- to well-drained deep loams, sometimes with significant sand or gravel content (Gordon 1969, NatureServe 2007). In general, oak savannas are most prevalent on the western side of major firebreaks such as rivers (Leitner et al. 1991, Grimm 1984, Curtis 1959). In the 1800s, oak savanna communities covered some 11 to 13 million ha (27 to 32 million ac) of the Midwest (</w:t>
      </w:r>
      <w:proofErr w:type="spellStart"/>
      <w:r>
        <w:t>Nuzzo</w:t>
      </w:r>
      <w:proofErr w:type="spellEnd"/>
      <w:r>
        <w:t xml:space="preserve"> 1986). Within MZ52, north-central oak savanna was of local occurrence, becoming more characteristic of regions to the west.</w:t>
      </w:r>
    </w:p>
    <w:p xmlns:wp14="http://schemas.microsoft.com/office/word/2010/wordml" w:rsidR="00062FB1" w:rsidP="00062FB1" w:rsidRDefault="00062FB1" wp14:paraId="692FA9C8" wp14:textId="77777777">
      <w:pPr>
        <w:pStyle w:val="InfoPara"/>
      </w:pPr>
      <w:r>
        <w:t>Vegetation Description</w:t>
      </w:r>
    </w:p>
    <w:p xmlns:wp14="http://schemas.microsoft.com/office/word/2010/wordml" w:rsidR="00062FB1" w:rsidP="00062FB1" w:rsidRDefault="00062FB1" wp14:paraId="04CD7E89" wp14:textId="77777777">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Michigan settlers as park-like savanna of widely spaced mature oaks with a wide range of shrub cover above the forb and graminoid ground layer (Chapman 1984, Peters 1970, Cottam 1949, Stout 1946). The community was composed of broad-crowned, scattered oaks with a graminoid ground layer composed of species associated with both prairie and forest communities. </w:t>
      </w:r>
    </w:p>
    <w:p xmlns:wp14="http://schemas.microsoft.com/office/word/2010/wordml" w:rsidR="00062FB1" w:rsidP="00062FB1" w:rsidRDefault="00062FB1" wp14:paraId="5A39BBE3" wp14:textId="77777777"/>
    <w:p xmlns:wp14="http://schemas.microsoft.com/office/word/2010/wordml" w:rsidR="00062FB1" w:rsidP="00062FB1" w:rsidRDefault="00062FB1" wp14:paraId="31DA1247" wp14:textId="77777777">
      <w:r>
        <w:lastRenderedPageBreak/>
        <w:t xml:space="preserve">The canopy layer generally varied from 10 to 60% cover (NatureServe 2004) and was dominated by Quercus </w:t>
      </w:r>
      <w:proofErr w:type="spellStart"/>
      <w:r>
        <w:t>macrocarpa</w:t>
      </w:r>
      <w:proofErr w:type="spellEnd"/>
      <w:r>
        <w:t xml:space="preserve"> (bur oak) with co-dominants including Q. alba (white oak) especially in the west, and Q. </w:t>
      </w:r>
      <w:proofErr w:type="spellStart"/>
      <w:r>
        <w:t>velutina</w:t>
      </w:r>
      <w:proofErr w:type="spellEnd"/>
      <w:r>
        <w:t xml:space="preserve"> (black oak) (NatureServe 2004, Chapman 1984, Cottam 1949). White oak, black oak and bur oak with their thick bark, deep roots and </w:t>
      </w:r>
      <w:proofErr w:type="spellStart"/>
      <w:r>
        <w:t>resprouting</w:t>
      </w:r>
      <w:proofErr w:type="spellEnd"/>
      <w:r>
        <w:t xml:space="preserve">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t>Carya</w:t>
      </w:r>
      <w:proofErr w:type="spellEnd"/>
      <w:r>
        <w:t xml:space="preserve"> ovata (shagbark hickory), Quercus </w:t>
      </w:r>
      <w:proofErr w:type="spellStart"/>
      <w:r>
        <w:t>rubra</w:t>
      </w:r>
      <w:proofErr w:type="spellEnd"/>
      <w:r>
        <w:t xml:space="preserve"> (red oak) and Quercus </w:t>
      </w:r>
      <w:proofErr w:type="spellStart"/>
      <w:r>
        <w:t>velutina</w:t>
      </w:r>
      <w:proofErr w:type="spellEnd"/>
      <w:r>
        <w:t xml:space="preserve"> (black oak) and in Michigan, </w:t>
      </w:r>
      <w:proofErr w:type="spellStart"/>
      <w:r>
        <w:t>Carya</w:t>
      </w:r>
      <w:proofErr w:type="spellEnd"/>
      <w:r>
        <w:t xml:space="preserve"> </w:t>
      </w:r>
      <w:proofErr w:type="spellStart"/>
      <w:r>
        <w:t>glabra</w:t>
      </w:r>
      <w:proofErr w:type="spellEnd"/>
      <w:r>
        <w:t xml:space="preserve"> (pignut hickory) (NatureServe 2004). Oaks, especially black oak, are dispersed in the understory as fire-suppressed grubs which reach just over a meter tall (Anderson and Bowles 1999, Bowles and McBride 1998, Brewer and </w:t>
      </w:r>
      <w:proofErr w:type="spellStart"/>
      <w:r>
        <w:t>Kitler</w:t>
      </w:r>
      <w:proofErr w:type="spellEnd"/>
      <w:r>
        <w:t xml:space="preserve"> 1989, Peters 1970). Shrubs occur scattered or clumped in the understory, ranging widely in cover from 0 to 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Corylus </w:t>
      </w:r>
      <w:proofErr w:type="spellStart"/>
      <w:r>
        <w:t>americana</w:t>
      </w:r>
      <w:proofErr w:type="spellEnd"/>
      <w:r>
        <w:t xml:space="preserve"> (American hazelnut), Ceanothus </w:t>
      </w:r>
      <w:proofErr w:type="spellStart"/>
      <w:r>
        <w:t>americanus</w:t>
      </w:r>
      <w:proofErr w:type="spellEnd"/>
      <w:r>
        <w:t xml:space="preserve"> (New Jersey tea) and </w:t>
      </w:r>
      <w:proofErr w:type="spellStart"/>
      <w:r>
        <w:t>Amorpha</w:t>
      </w:r>
      <w:proofErr w:type="spellEnd"/>
      <w:r>
        <w:t xml:space="preserve"> </w:t>
      </w:r>
      <w:proofErr w:type="spellStart"/>
      <w:r>
        <w:t>canescens</w:t>
      </w:r>
      <w:proofErr w:type="spellEnd"/>
      <w:r>
        <w:t xml:space="preserve"> (lead-plant) (NatureServe 2004, Bader 2001, Cottam 1949, Veatch 1927). Shrubs such as </w:t>
      </w:r>
      <w:proofErr w:type="spellStart"/>
      <w:r>
        <w:t>Cornus</w:t>
      </w:r>
      <w:proofErr w:type="spellEnd"/>
      <w:r>
        <w:t xml:space="preserve"> </w:t>
      </w:r>
      <w:proofErr w:type="spellStart"/>
      <w:r>
        <w:t>foemina</w:t>
      </w:r>
      <w:proofErr w:type="spellEnd"/>
      <w:r>
        <w:t xml:space="preserve"> (gray dogwood), Prunus </w:t>
      </w:r>
      <w:proofErr w:type="spellStart"/>
      <w:r>
        <w:t>americana</w:t>
      </w:r>
      <w:proofErr w:type="spellEnd"/>
      <w:r>
        <w:t xml:space="preserve"> (wild plum) and </w:t>
      </w:r>
      <w:proofErr w:type="spellStart"/>
      <w:r>
        <w:t>Rhus</w:t>
      </w:r>
      <w:proofErr w:type="spellEnd"/>
      <w:r>
        <w:t xml:space="preserve"> </w:t>
      </w:r>
      <w:proofErr w:type="spellStart"/>
      <w:r>
        <w:t>glabra</w:t>
      </w:r>
      <w:proofErr w:type="spellEnd"/>
      <w:r>
        <w:t xml:space="preserve"> (smooth sumac) occasionally form thickets in fire-protected microsites (NatureServe2004, Bader 2001, Kline 1997). </w:t>
      </w:r>
    </w:p>
    <w:p xmlns:wp14="http://schemas.microsoft.com/office/word/2010/wordml" w:rsidR="00062FB1" w:rsidP="00062FB1" w:rsidRDefault="00062FB1" wp14:paraId="41C8F396" wp14:textId="77777777"/>
    <w:p xmlns:wp14="http://schemas.microsoft.com/office/word/2010/wordml" w:rsidR="00062FB1" w:rsidP="00062FB1" w:rsidRDefault="00062FB1" wp14:paraId="45484AF4" wp14:textId="77777777">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 Common grass species included </w:t>
      </w:r>
      <w:proofErr w:type="spellStart"/>
      <w:r>
        <w:t>Andropogon</w:t>
      </w:r>
      <w:proofErr w:type="spellEnd"/>
      <w:r>
        <w:t xml:space="preserve"> </w:t>
      </w:r>
      <w:proofErr w:type="spellStart"/>
      <w:r>
        <w:t>gerardii</w:t>
      </w:r>
      <w:proofErr w:type="spellEnd"/>
      <w:r>
        <w:t xml:space="preserve"> (big bluestem), </w:t>
      </w:r>
      <w:proofErr w:type="spellStart"/>
      <w:r>
        <w:t>Schizachyrium</w:t>
      </w:r>
      <w:proofErr w:type="spellEnd"/>
      <w:r>
        <w:t xml:space="preserve"> </w:t>
      </w:r>
      <w:proofErr w:type="spellStart"/>
      <w:r>
        <w:t>scoparium</w:t>
      </w:r>
      <w:proofErr w:type="spellEnd"/>
      <w:r>
        <w:t xml:space="preserve"> (little bluestem) and </w:t>
      </w:r>
      <w:proofErr w:type="spellStart"/>
      <w:r>
        <w:t>Sorghastrum</w:t>
      </w:r>
      <w:proofErr w:type="spellEnd"/>
      <w:r>
        <w:t xml:space="preserve"> </w:t>
      </w:r>
      <w:proofErr w:type="spellStart"/>
      <w:r>
        <w:t>nutans</w:t>
      </w:r>
      <w:proofErr w:type="spellEnd"/>
      <w:r>
        <w:t xml:space="preserve"> (Indian grass). Prevalent forbs included </w:t>
      </w:r>
      <w:proofErr w:type="spellStart"/>
      <w:r>
        <w:t>Amphicarpea</w:t>
      </w:r>
      <w:proofErr w:type="spellEnd"/>
      <w:r>
        <w:t xml:space="preserve"> </w:t>
      </w:r>
      <w:proofErr w:type="spellStart"/>
      <w:r>
        <w:t>bracteata</w:t>
      </w:r>
      <w:proofErr w:type="spellEnd"/>
      <w:r>
        <w:t xml:space="preserve"> (hog peanut), Anemone </w:t>
      </w:r>
      <w:proofErr w:type="spellStart"/>
      <w:r>
        <w:t>virginiana</w:t>
      </w:r>
      <w:proofErr w:type="spellEnd"/>
      <w:r>
        <w:t xml:space="preserve"> (thimbleweed), </w:t>
      </w:r>
      <w:proofErr w:type="spellStart"/>
      <w:r>
        <w:t>Asclepias</w:t>
      </w:r>
      <w:proofErr w:type="spellEnd"/>
      <w:r>
        <w:t xml:space="preserve"> </w:t>
      </w:r>
      <w:proofErr w:type="spellStart"/>
      <w:r>
        <w:t>purpurascens</w:t>
      </w:r>
      <w:proofErr w:type="spellEnd"/>
      <w:r>
        <w:t xml:space="preserve"> (purple milkweed), </w:t>
      </w:r>
      <w:proofErr w:type="spellStart"/>
      <w:r>
        <w:t>Asclepias</w:t>
      </w:r>
      <w:proofErr w:type="spellEnd"/>
      <w:r>
        <w:t xml:space="preserve"> </w:t>
      </w:r>
      <w:proofErr w:type="spellStart"/>
      <w:r>
        <w:t>tuberosa</w:t>
      </w:r>
      <w:proofErr w:type="spellEnd"/>
      <w:r>
        <w:t xml:space="preserve"> (butterfly-weed), Aster </w:t>
      </w:r>
      <w:proofErr w:type="spellStart"/>
      <w:r>
        <w:t>laevis</w:t>
      </w:r>
      <w:proofErr w:type="spellEnd"/>
      <w:r>
        <w:t xml:space="preserve"> (smooth aster), Coreopsis </w:t>
      </w:r>
      <w:proofErr w:type="spellStart"/>
      <w:r>
        <w:t>palmata</w:t>
      </w:r>
      <w:proofErr w:type="spellEnd"/>
      <w:r>
        <w:t xml:space="preserve"> (prairie coreopsis), </w:t>
      </w:r>
      <w:proofErr w:type="spellStart"/>
      <w:r>
        <w:t>Desmodium</w:t>
      </w:r>
      <w:proofErr w:type="spellEnd"/>
      <w:r>
        <w:t xml:space="preserve"> </w:t>
      </w:r>
      <w:proofErr w:type="spellStart"/>
      <w:r>
        <w:t>canadense</w:t>
      </w:r>
      <w:proofErr w:type="spellEnd"/>
      <w:r>
        <w:t xml:space="preserve"> (showy tick-trefoil), Eupatorium </w:t>
      </w:r>
      <w:proofErr w:type="spellStart"/>
      <w:r>
        <w:t>sessilifolium</w:t>
      </w:r>
      <w:proofErr w:type="spellEnd"/>
      <w:r>
        <w:t xml:space="preserve"> (upland boneset), </w:t>
      </w:r>
      <w:proofErr w:type="spellStart"/>
      <w:r>
        <w:t>Euphoribia</w:t>
      </w:r>
      <w:proofErr w:type="spellEnd"/>
      <w:r>
        <w:t xml:space="preserve"> </w:t>
      </w:r>
      <w:proofErr w:type="spellStart"/>
      <w:r>
        <w:t>corollata</w:t>
      </w:r>
      <w:proofErr w:type="spellEnd"/>
      <w:r>
        <w:t xml:space="preserve"> (flowering spurge), </w:t>
      </w:r>
      <w:proofErr w:type="spellStart"/>
      <w:r>
        <w:t>Galium</w:t>
      </w:r>
      <w:proofErr w:type="spellEnd"/>
      <w:r>
        <w:t xml:space="preserve"> </w:t>
      </w:r>
      <w:proofErr w:type="spellStart"/>
      <w:r>
        <w:t>boreale</w:t>
      </w:r>
      <w:proofErr w:type="spellEnd"/>
      <w:r>
        <w:t xml:space="preserve"> (northern bedstraw), </w:t>
      </w:r>
      <w:proofErr w:type="spellStart"/>
      <w:r>
        <w:t>Gentiana</w:t>
      </w:r>
      <w:proofErr w:type="spellEnd"/>
      <w:r>
        <w:t xml:space="preserve"> </w:t>
      </w:r>
      <w:proofErr w:type="spellStart"/>
      <w:r>
        <w:t>flavida</w:t>
      </w:r>
      <w:proofErr w:type="spellEnd"/>
      <w:r>
        <w:t xml:space="preserve"> (white gentian), </w:t>
      </w:r>
      <w:proofErr w:type="spellStart"/>
      <w:r>
        <w:t>Lathyrus</w:t>
      </w:r>
      <w:proofErr w:type="spellEnd"/>
      <w:r>
        <w:t xml:space="preserve"> venosus (veiny pea), Lespedeza </w:t>
      </w:r>
      <w:proofErr w:type="spellStart"/>
      <w:r>
        <w:t>capitata</w:t>
      </w:r>
      <w:proofErr w:type="spellEnd"/>
      <w:r>
        <w:t xml:space="preserve"> (bush-clover), Monarda </w:t>
      </w:r>
      <w:proofErr w:type="spellStart"/>
      <w:r>
        <w:t>fistulosa</w:t>
      </w:r>
      <w:proofErr w:type="spellEnd"/>
      <w:r>
        <w:t xml:space="preserve"> (wild-bergamot), </w:t>
      </w:r>
      <w:proofErr w:type="spellStart"/>
      <w:r>
        <w:t>Pycnanthemum</w:t>
      </w:r>
      <w:proofErr w:type="spellEnd"/>
      <w:r>
        <w:t xml:space="preserve"> </w:t>
      </w:r>
      <w:proofErr w:type="spellStart"/>
      <w:r>
        <w:t>virginianum</w:t>
      </w:r>
      <w:proofErr w:type="spellEnd"/>
      <w:r>
        <w:t xml:space="preserve"> (mountain mint), </w:t>
      </w:r>
      <w:proofErr w:type="spellStart"/>
      <w:r>
        <w:t>Rudbeckia</w:t>
      </w:r>
      <w:proofErr w:type="spellEnd"/>
      <w:r>
        <w:t xml:space="preserve"> </w:t>
      </w:r>
      <w:proofErr w:type="spellStart"/>
      <w:r>
        <w:t>hirta</w:t>
      </w:r>
      <w:proofErr w:type="spellEnd"/>
      <w:r>
        <w:t xml:space="preserve"> (black-eyed Susan), </w:t>
      </w:r>
      <w:proofErr w:type="spellStart"/>
      <w:r>
        <w:t>Silene</w:t>
      </w:r>
      <w:proofErr w:type="spellEnd"/>
      <w:r>
        <w:t xml:space="preserve"> </w:t>
      </w:r>
      <w:proofErr w:type="spellStart"/>
      <w:r>
        <w:t>stellata</w:t>
      </w:r>
      <w:proofErr w:type="spellEnd"/>
      <w:r>
        <w:t xml:space="preserve"> (starry campion), </w:t>
      </w:r>
      <w:proofErr w:type="spellStart"/>
      <w:r>
        <w:t>Solidago</w:t>
      </w:r>
      <w:proofErr w:type="spellEnd"/>
      <w:r>
        <w:t xml:space="preserve"> </w:t>
      </w:r>
      <w:proofErr w:type="spellStart"/>
      <w:r>
        <w:t>juncea</w:t>
      </w:r>
      <w:proofErr w:type="spellEnd"/>
      <w:r>
        <w:t xml:space="preserve"> (early goldenrod), </w:t>
      </w:r>
      <w:proofErr w:type="spellStart"/>
      <w:r>
        <w:t>Taenidia</w:t>
      </w:r>
      <w:proofErr w:type="spellEnd"/>
      <w:r>
        <w:t xml:space="preserve"> </w:t>
      </w:r>
      <w:proofErr w:type="spellStart"/>
      <w:r>
        <w:t>integrima</w:t>
      </w:r>
      <w:proofErr w:type="spellEnd"/>
      <w:r>
        <w:t xml:space="preserve"> (yellow pimpernel), </w:t>
      </w:r>
      <w:proofErr w:type="spellStart"/>
      <w:r>
        <w:t>Triosteum</w:t>
      </w:r>
      <w:proofErr w:type="spellEnd"/>
      <w:r>
        <w:t xml:space="preserve"> </w:t>
      </w:r>
      <w:proofErr w:type="spellStart"/>
      <w:r>
        <w:t>perfoliatum</w:t>
      </w:r>
      <w:proofErr w:type="spellEnd"/>
      <w:r>
        <w:t xml:space="preserve"> (horse-gentian, feverwort), </w:t>
      </w:r>
      <w:proofErr w:type="spellStart"/>
      <w:r>
        <w:t>Veronicastrum</w:t>
      </w:r>
      <w:proofErr w:type="spellEnd"/>
      <w:r>
        <w:t xml:space="preserve"> </w:t>
      </w:r>
      <w:proofErr w:type="spellStart"/>
      <w:r>
        <w:t>virginicum</w:t>
      </w:r>
      <w:proofErr w:type="spellEnd"/>
      <w:r>
        <w:t xml:space="preserve"> (Culver’s root) and </w:t>
      </w:r>
      <w:proofErr w:type="spellStart"/>
      <w:r>
        <w:t>Zizia</w:t>
      </w:r>
      <w:proofErr w:type="spellEnd"/>
      <w:r>
        <w:t xml:space="preserve"> </w:t>
      </w:r>
      <w:proofErr w:type="spellStart"/>
      <w:r>
        <w:t>aurea</w:t>
      </w:r>
      <w:proofErr w:type="spellEnd"/>
      <w:r>
        <w:t xml:space="preserve"> (golden alexanders). (List compiled from NatureServe 2004, Bader 2001, </w:t>
      </w:r>
      <w:proofErr w:type="spellStart"/>
      <w:r>
        <w:t>Pruka</w:t>
      </w:r>
      <w:proofErr w:type="spellEnd"/>
      <w:r>
        <w:t xml:space="preserve"> 1995, Leach and Ross 1995, Packard 1988, Chapman 1984, Bray 1960, Curtis 1959).</w:t>
      </w:r>
    </w:p>
    <w:p xmlns:wp14="http://schemas.microsoft.com/office/word/2010/wordml" w:rsidR="00062FB1" w:rsidP="00062FB1" w:rsidRDefault="00062FB1" wp14:paraId="6D268F88" wp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americanus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jersey tea</w:t>
            </w:r>
          </w:p>
        </w:tc>
      </w:tr>
    </w:tbl>
    <w:p>
      <w:r>
        <w:rPr>
          <w:sz w:val="16"/>
        </w:rPr>
        <w:t>Species names are from the NRCS PLANTS database. Check species codes at http://plants.usda.gov.</w:t>
      </w:r>
    </w:p>
    <w:p xmlns:wp14="http://schemas.microsoft.com/office/word/2010/wordml" w:rsidR="00062FB1" w:rsidP="00062FB1" w:rsidRDefault="00062FB1" wp14:paraId="3FFA1376" wp14:textId="77777777">
      <w:pPr>
        <w:pStyle w:val="InfoPara"/>
      </w:pPr>
      <w:r>
        <w:t>Disturbance Description</w:t>
      </w:r>
    </w:p>
    <w:p xmlns:wp14="http://schemas.microsoft.com/office/word/2010/wordml" w:rsidR="00062FB1" w:rsidP="00062FB1" w:rsidRDefault="00062FB1" wp14:paraId="1CCE67FF" wp14:textId="77777777">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w:t>
      </w:r>
    </w:p>
    <w:p xmlns:wp14="http://schemas.microsoft.com/office/word/2010/wordml" w:rsidR="00062FB1" w:rsidP="00062FB1" w:rsidRDefault="00062FB1" wp14:paraId="72A3D3EC" wp14:textId="77777777"/>
    <w:p xmlns:wp14="http://schemas.microsoft.com/office/word/2010/wordml" w:rsidR="00062FB1" w:rsidP="00062FB1" w:rsidRDefault="00062FB1" wp14:paraId="63317FA3" wp14:textId="77777777">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Anderson and Bowles 1999,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xmlns:wp14="http://schemas.microsoft.com/office/word/2010/wordml" w:rsidR="00062FB1" w:rsidP="00062FB1" w:rsidRDefault="00062FB1" wp14:paraId="31163C36" wp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556</w:t>
            </w:r>
          </w:p>
        </w:tc>
        <w:tc>
          <w:p>
            <w:pPr>
              <w:jc w:val="center"/>
            </w:pPr>
            <w:r>
              <w:t>1</w:t>
            </w:r>
          </w:p>
        </w:tc>
        <w:tc>
          <w:p>
            <w:pPr>
              <w:jc w:val="center"/>
            </w:pPr>
            <w:r>
              <w:t/>
            </w:r>
          </w:p>
        </w:tc>
        <w:tc>
          <w:p>
            <w:pPr>
              <w:jc w:val="center"/>
            </w:pPr>
            <w:r>
              <w:t/>
            </w:r>
          </w:p>
        </w:tc>
      </w:tr>
      <w:tr>
        <w:tc>
          <w:p>
            <w:pPr>
              <w:jc w:val="center"/>
            </w:pPr>
            <w:r>
              <w:t>Moderate (Mixed)</w:t>
            </w:r>
          </w:p>
        </w:tc>
        <w:tc>
          <w:p>
            <w:pPr>
              <w:jc w:val="center"/>
            </w:pPr>
            <w:r>
              <w:t>191</w:t>
            </w:r>
          </w:p>
        </w:tc>
        <w:tc>
          <w:p>
            <w:pPr>
              <w:jc w:val="center"/>
            </w:pPr>
            <w:r>
              <w:t>3</w:t>
            </w:r>
          </w:p>
        </w:tc>
        <w:tc>
          <w:p>
            <w:pPr>
              <w:jc w:val="center"/>
            </w:pPr>
            <w:r>
              <w:t/>
            </w:r>
          </w:p>
        </w:tc>
        <w:tc>
          <w:p>
            <w:pPr>
              <w:jc w:val="center"/>
            </w:pPr>
            <w:r>
              <w:t/>
            </w:r>
          </w:p>
        </w:tc>
      </w:tr>
      <w:tr>
        <w:tc>
          <w:p>
            <w:pPr>
              <w:jc w:val="center"/>
            </w:pPr>
            <w:r>
              <w:t>Low (Surface)</w:t>
            </w:r>
          </w:p>
        </w:tc>
        <w:tc>
          <w:p>
            <w:pPr>
              <w:jc w:val="center"/>
            </w:pPr>
            <w:r>
              <w:t>5</w:t>
            </w:r>
          </w:p>
        </w:tc>
        <w:tc>
          <w:p>
            <w:pPr>
              <w:jc w:val="center"/>
            </w:pPr>
            <w:r>
              <w:t>96</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062FB1" w:rsidP="00062FB1" w:rsidRDefault="00062FB1" wp14:paraId="0F11429A" wp14:textId="77777777">
      <w:pPr>
        <w:pStyle w:val="InfoPara"/>
      </w:pPr>
      <w:r>
        <w:t>Scale Description</w:t>
      </w:r>
    </w:p>
    <w:p xmlns:wp14="http://schemas.microsoft.com/office/word/2010/wordml" w:rsidR="00062FB1" w:rsidP="00062FB1" w:rsidRDefault="00062FB1" wp14:paraId="59C3443B" wp14:textId="77777777">
      <w:r>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xmlns:wp14="http://schemas.microsoft.com/office/word/2010/wordml" w:rsidR="00062FB1" w:rsidP="00062FB1" w:rsidRDefault="00062FB1" wp14:paraId="0D81CF27" wp14:textId="77777777">
      <w:pPr>
        <w:pStyle w:val="InfoPara"/>
      </w:pPr>
      <w:r>
        <w:t>Adjacency or Identification Concerns</w:t>
      </w:r>
    </w:p>
    <w:p xmlns:wp14="http://schemas.microsoft.com/office/word/2010/wordml" w:rsidR="00062FB1" w:rsidP="00062FB1" w:rsidRDefault="00062FB1" wp14:paraId="418411F6" wp14:textId="77777777">
      <w:r>
        <w:t xml:space="preserve">The northern oak savanna type includes several matrix communities such as mesic and dry-mesic oak openings, dry oak barrens, mixed oak and oak-hickory woodlands, and a variety of small and large patch prairie types. </w:t>
      </w:r>
    </w:p>
    <w:p xmlns:wp14="http://schemas.microsoft.com/office/word/2010/wordml" w:rsidR="00062FB1" w:rsidP="00062FB1" w:rsidRDefault="00062FB1" wp14:paraId="049F31CB" wp14:textId="77777777"/>
    <w:p xmlns:wp14="http://schemas.microsoft.com/office/word/2010/wordml" w:rsidR="00062FB1" w:rsidP="00062FB1" w:rsidRDefault="00062FB1" wp14:paraId="17568855" wp14:textId="77777777">
      <w:r>
        <w:t>This type intergrades and can be confused with more open expressions of North-Central Interior Dry-Mesic Oak Forest and Woodland (</w:t>
      </w:r>
      <w:proofErr w:type="spellStart"/>
      <w:r>
        <w:t>BpS</w:t>
      </w:r>
      <w:proofErr w:type="spellEnd"/>
      <w:r>
        <w:t xml:space="preserve"> 1310) and North-Central Interior Dry Oak Forest and Woodland (</w:t>
      </w:r>
      <w:proofErr w:type="spellStart"/>
      <w:r>
        <w:t>BpS</w:t>
      </w:r>
      <w:proofErr w:type="spellEnd"/>
      <w:r>
        <w:t xml:space="preserve"> 1311). It can be distinguished from these systems in some cases by a higher percentage of sand (though not to the excessive levels of the North-Central Oak Barrens) in ECOMAP sections 222K and 222R. This type can also intergrade with North-Central Oak Barrens (</w:t>
      </w:r>
      <w:proofErr w:type="spellStart"/>
      <w:r>
        <w:t>BpS</w:t>
      </w:r>
      <w:proofErr w:type="spellEnd"/>
      <w:r>
        <w:t xml:space="preserve"> 1395) as soils become increasingly sandy. In 222L it is also associated with moderate levels of silt. In ECOMAP sections 222K and 222L it is associated with the SSURGO taxonomic particle size of “fine-silty” and fine-silty over clayey. Where the tree canopy is reduced, this type can be confused with Central Tallgrass Prairie (BpS1421) or North-Central Interior Sand and Gravel Tallgrass Prairie (BpS1412).</w:t>
      </w:r>
    </w:p>
    <w:p xmlns:wp14="http://schemas.microsoft.com/office/word/2010/wordml" w:rsidR="00062FB1" w:rsidP="00062FB1" w:rsidRDefault="00062FB1" wp14:paraId="53128261" wp14:textId="77777777"/>
    <w:p xmlns:wp14="http://schemas.microsoft.com/office/word/2010/wordml" w:rsidR="00062FB1" w:rsidP="00062FB1" w:rsidRDefault="00062FB1" wp14:paraId="090964F9" wp14:textId="77777777">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xmlns:wp14="http://schemas.microsoft.com/office/word/2010/wordml" w:rsidR="00062FB1" w:rsidP="00062FB1" w:rsidRDefault="00062FB1" wp14:paraId="62486C05" wp14:textId="77777777"/>
    <w:p xmlns:wp14="http://schemas.microsoft.com/office/word/2010/wordml" w:rsidR="00062FB1" w:rsidP="00062FB1" w:rsidRDefault="00062FB1" wp14:paraId="5A95B0A8" wp14:textId="77777777">
      <w:r>
        <w:t xml:space="preserve">Alteration of historic fire regimes has shifted most oak savannas into woodlands and forest (Faber-Langendoen 1993, Curtis 1959, Cottam 1949). 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 to 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Quercus </w:t>
      </w:r>
      <w:proofErr w:type="spellStart"/>
      <w:r>
        <w:t>velutina</w:t>
      </w:r>
      <w:proofErr w:type="spellEnd"/>
      <w:r>
        <w:t xml:space="preserve"> (black oaks), which became canopy </w:t>
      </w:r>
      <w:proofErr w:type="spellStart"/>
      <w:r>
        <w:t>codominants</w:t>
      </w:r>
      <w:proofErr w:type="spellEnd"/>
      <w:r>
        <w:t xml:space="preserve"> with the advent of fire suppression.</w:t>
      </w:r>
    </w:p>
    <w:p xmlns:wp14="http://schemas.microsoft.com/office/word/2010/wordml" w:rsidR="00062FB1" w:rsidP="00062FB1" w:rsidRDefault="00062FB1" wp14:paraId="4101652C" wp14:textId="77777777"/>
    <w:p xmlns:wp14="http://schemas.microsoft.com/office/word/2010/wordml" w:rsidR="00062FB1" w:rsidP="00062FB1" w:rsidRDefault="00062FB1" wp14:paraId="076CE862" wp14:textId="77777777">
      <w:r>
        <w:t xml:space="preserve">Oak savanna remnants are often depauperate in floristic diversity as the result of fire suppression and subsequent woody encroachment, livestock grazing, and the invasion of exotic species. </w:t>
      </w:r>
      <w:r>
        <w:lastRenderedPageBreak/>
        <w:t xml:space="preserve">Sustained grazing introduced soil disturbance, prevented oak establishment, and caused decreases in native forbs and grasses with increases in weeds (native and exotic) (Jones 2000, McPherson 1997, Bray 1960). </w:t>
      </w:r>
      <w:proofErr w:type="spellStart"/>
      <w:r>
        <w:t>Groundlayer</w:t>
      </w:r>
      <w:proofErr w:type="spellEnd"/>
      <w:r>
        <w:t xml:space="preserve"> vegetation of savanna remnants has been inhibited by low levels of light filtering through the dense overstories and impenetrable understories (often dominated by exotic shrubs) and by the thick litter layers that have accumulated from over a century of fire suppression (Bowles and McBride 1998).</w:t>
      </w:r>
    </w:p>
    <w:p xmlns:wp14="http://schemas.microsoft.com/office/word/2010/wordml" w:rsidR="00062FB1" w:rsidP="00062FB1" w:rsidRDefault="00062FB1" wp14:paraId="69CB6488" wp14:textId="77777777">
      <w:pPr>
        <w:pStyle w:val="InfoPara"/>
      </w:pPr>
      <w:r>
        <w:t>Issues or Problems</w:t>
      </w:r>
    </w:p>
    <w:p xmlns:wp14="http://schemas.microsoft.com/office/word/2010/wordml" w:rsidR="00062FB1" w:rsidP="00062FB1" w:rsidRDefault="00062FB1" wp14:paraId="1F8961E0" wp14:textId="77777777">
      <w:r>
        <w:t>This type covers a broad geographic range and encompasses a variety of savanna, barrens, woodlands and prairie types that may have experienced different surface fire return intervals ranging from one to five years. Historical fire size is unknown but historical accounts indicate that vast acreages burned within a single fire event.</w:t>
      </w:r>
    </w:p>
    <w:p xmlns:wp14="http://schemas.microsoft.com/office/word/2010/wordml" w:rsidR="00062FB1" w:rsidP="00062FB1" w:rsidRDefault="00062FB1" wp14:paraId="670324E7" wp14:textId="77777777">
      <w:pPr>
        <w:pStyle w:val="InfoPara"/>
      </w:pPr>
      <w:r>
        <w:t>Native Uncharacteristic Conditions</w:t>
      </w:r>
    </w:p>
    <w:p xmlns:wp14="http://schemas.microsoft.com/office/word/2010/wordml" w:rsidR="00062FB1" w:rsidP="00062FB1" w:rsidRDefault="00062FB1" wp14:paraId="4B99056E" wp14:textId="77777777"/>
    <w:p xmlns:wp14="http://schemas.microsoft.com/office/word/2010/wordml" w:rsidR="00062FB1" w:rsidP="00062FB1" w:rsidRDefault="00062FB1" wp14:paraId="3CB4E697" wp14:textId="77777777">
      <w:pPr>
        <w:pStyle w:val="InfoPara"/>
      </w:pPr>
      <w:r>
        <w:t>Comments</w:t>
      </w:r>
    </w:p>
    <w:p xmlns:wp14="http://schemas.microsoft.com/office/word/2010/wordml" w:rsidR="00062FB1" w:rsidP="00062FB1" w:rsidRDefault="00062FB1" wp14:paraId="0C397A4F" wp14:textId="77777777">
      <w:r>
        <w:t xml:space="preserve">This model for MZs 41, 50 and 51 was adapted from the Rapid Assessment model R6NOKS Northern Oak Savanna created by James </w:t>
      </w:r>
      <w:proofErr w:type="spellStart"/>
      <w:r>
        <w:t>Merzenich</w:t>
      </w:r>
      <w:proofErr w:type="spellEnd"/>
      <w:r>
        <w:t xml:space="preserve"> jmerzenich@fs.fed.us, David Cleland dcleland@fs.fed.us, and Donald Dickman dickman1@msu.edu. . </w:t>
      </w:r>
      <w:proofErr w:type="spellStart"/>
      <w:r>
        <w:t>Micheal</w:t>
      </w:r>
      <w:proofErr w:type="spellEnd"/>
      <w:r>
        <w:t xml:space="preserve"> </w:t>
      </w:r>
      <w:proofErr w:type="spellStart"/>
      <w:r>
        <w:t>Kost</w:t>
      </w:r>
      <w:proofErr w:type="spellEnd"/>
      <w:r>
        <w:t xml:space="preserve">, Nancy </w:t>
      </w:r>
      <w:proofErr w:type="spellStart"/>
      <w:r>
        <w:t>Braker</w:t>
      </w:r>
      <w:proofErr w:type="spellEnd"/>
      <w:r>
        <w:t xml:space="preserve"> and Christopher Weber made substantial descriptive or quantitative changes to the aforementioned Rapid Assessment model resulting in a change in </w:t>
      </w:r>
      <w:proofErr w:type="spellStart"/>
      <w:r>
        <w:t>modelership</w:t>
      </w:r>
      <w:proofErr w:type="spellEnd"/>
      <w:r>
        <w:t>. For this LANDFIRE model, a large portion of this text was copied directly from Josh Cohen's (Michigan Natural Features Inventory) abstract for oak openings (Cohen 2004a).</w:t>
      </w:r>
    </w:p>
    <w:p xmlns:wp14="http://schemas.microsoft.com/office/word/2010/wordml" w:rsidR="00062FB1" w:rsidP="00062FB1" w:rsidRDefault="00062FB1" wp14:paraId="40906C53" wp14:textId="77777777">
      <w:pPr>
        <w:pStyle w:val="ReportSection"/>
      </w:pPr>
      <w:r>
        <w:t>Succession Classes</w:t>
      </w:r>
    </w:p>
    <w:p xmlns:wp14="http://schemas.microsoft.com/office/word/2010/wordml" w:rsidR="00062FB1" w:rsidP="00062FB1" w:rsidRDefault="00062FB1" wp14:paraId="1299C43A"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062FB1" w:rsidP="00062FB1" w:rsidRDefault="00062FB1" wp14:paraId="48DF74FC" wp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xmlns:wp14="http://schemas.microsoft.com/office/word/2010/wordml" w:rsidR="00062FB1" w:rsidP="00062FB1" w:rsidRDefault="00062FB1" wp14:paraId="4DDBEF00" wp14:textId="77777777"/>
    <w:p xmlns:wp14="http://schemas.microsoft.com/office/word/2010/wordml" w:rsidR="00062FB1" w:rsidP="00062FB1" w:rsidRDefault="00062FB1" wp14:paraId="61C30DD1"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xmlns:wp14="http://schemas.microsoft.com/office/word/2010/wordml" w:rsidRPr="00062FB1" w:rsidR="00062FB1" w:rsidTr="00062FB1" wp14:paraId="5E72BFC1" wp14:textId="77777777">
        <w:tc>
          <w:tcPr>
            <w:tcW w:w="1188" w:type="dxa"/>
            <w:tcBorders>
              <w:top w:val="single" w:color="auto" w:sz="2" w:space="0"/>
              <w:bottom w:val="single" w:color="000000" w:sz="12" w:space="0"/>
            </w:tcBorders>
            <w:shd w:val="clear" w:color="auto" w:fill="auto"/>
          </w:tcPr>
          <w:p w:rsidRPr="00062FB1" w:rsidR="00062FB1" w:rsidP="001465D0" w:rsidRDefault="00062FB1" wp14:paraId="0C0DCAB3" wp14:textId="77777777">
            <w:pPr>
              <w:rPr>
                <w:b/>
                <w:bCs/>
              </w:rPr>
            </w:pPr>
            <w:r w:rsidRPr="00062FB1">
              <w:rPr>
                <w:b/>
                <w:bCs/>
              </w:rPr>
              <w:t>Symbol</w:t>
            </w:r>
          </w:p>
        </w:tc>
        <w:tc>
          <w:tcPr>
            <w:tcW w:w="2376" w:type="dxa"/>
            <w:tcBorders>
              <w:top w:val="single" w:color="auto" w:sz="2" w:space="0"/>
              <w:bottom w:val="single" w:color="000000" w:sz="12" w:space="0"/>
            </w:tcBorders>
            <w:shd w:val="clear" w:color="auto" w:fill="auto"/>
          </w:tcPr>
          <w:p w:rsidRPr="00062FB1" w:rsidR="00062FB1" w:rsidP="001465D0" w:rsidRDefault="00062FB1" wp14:paraId="2E08785D" wp14:textId="77777777">
            <w:pPr>
              <w:rPr>
                <w:b/>
                <w:bCs/>
              </w:rPr>
            </w:pPr>
            <w:r w:rsidRPr="00062FB1">
              <w:rPr>
                <w:b/>
                <w:bCs/>
              </w:rPr>
              <w:t>Scientific Name</w:t>
            </w:r>
          </w:p>
        </w:tc>
        <w:tc>
          <w:tcPr>
            <w:tcW w:w="1860" w:type="dxa"/>
            <w:tcBorders>
              <w:top w:val="single" w:color="auto" w:sz="2" w:space="0"/>
              <w:bottom w:val="single" w:color="000000" w:sz="12" w:space="0"/>
            </w:tcBorders>
            <w:shd w:val="clear" w:color="auto" w:fill="auto"/>
          </w:tcPr>
          <w:p w:rsidRPr="00062FB1" w:rsidR="00062FB1" w:rsidP="001465D0" w:rsidRDefault="00062FB1" wp14:paraId="34C47DF2" wp14:textId="77777777">
            <w:pPr>
              <w:rPr>
                <w:b/>
                <w:bCs/>
              </w:rPr>
            </w:pPr>
            <w:r w:rsidRPr="00062FB1">
              <w:rPr>
                <w:b/>
                <w:bCs/>
              </w:rPr>
              <w:t>Common Name</w:t>
            </w:r>
          </w:p>
        </w:tc>
        <w:tc>
          <w:tcPr>
            <w:tcW w:w="1956" w:type="dxa"/>
            <w:tcBorders>
              <w:top w:val="single" w:color="auto" w:sz="2" w:space="0"/>
              <w:bottom w:val="single" w:color="000000" w:sz="12" w:space="0"/>
            </w:tcBorders>
            <w:shd w:val="clear" w:color="auto" w:fill="auto"/>
          </w:tcPr>
          <w:p w:rsidRPr="00062FB1" w:rsidR="00062FB1" w:rsidP="001465D0" w:rsidRDefault="00062FB1" wp14:paraId="40AC7F03" wp14:textId="77777777">
            <w:pPr>
              <w:rPr>
                <w:b/>
                <w:bCs/>
              </w:rPr>
            </w:pPr>
            <w:r w:rsidRPr="00062FB1">
              <w:rPr>
                <w:b/>
                <w:bCs/>
              </w:rPr>
              <w:t>Canopy Position</w:t>
            </w:r>
          </w:p>
        </w:tc>
      </w:tr>
      <w:tr xmlns:wp14="http://schemas.microsoft.com/office/word/2010/wordml" w:rsidRPr="00062FB1" w:rsidR="00062FB1" w:rsidTr="00062FB1" wp14:paraId="11F23C26" wp14:textId="77777777">
        <w:tc>
          <w:tcPr>
            <w:tcW w:w="1188" w:type="dxa"/>
            <w:tcBorders>
              <w:top w:val="single" w:color="000000" w:sz="12" w:space="0"/>
            </w:tcBorders>
            <w:shd w:val="clear" w:color="auto" w:fill="auto"/>
          </w:tcPr>
          <w:p w:rsidRPr="00062FB1" w:rsidR="00062FB1" w:rsidP="001465D0" w:rsidRDefault="00062FB1" wp14:paraId="1C856E6B" wp14:textId="77777777">
            <w:pPr>
              <w:rPr>
                <w:bCs/>
              </w:rPr>
            </w:pPr>
            <w:r w:rsidRPr="00062FB1">
              <w:rPr>
                <w:bCs/>
              </w:rPr>
              <w:t>ANGE</w:t>
            </w:r>
          </w:p>
        </w:tc>
        <w:tc>
          <w:tcPr>
            <w:tcW w:w="2376" w:type="dxa"/>
            <w:tcBorders>
              <w:top w:val="single" w:color="000000" w:sz="12" w:space="0"/>
            </w:tcBorders>
            <w:shd w:val="clear" w:color="auto" w:fill="auto"/>
          </w:tcPr>
          <w:p w:rsidRPr="00062FB1" w:rsidR="00062FB1" w:rsidP="001465D0" w:rsidRDefault="00062FB1" wp14:paraId="3919CB47" wp14:textId="77777777">
            <w:proofErr w:type="spellStart"/>
            <w:r w:rsidRPr="00062FB1">
              <w:t>Andropogon</w:t>
            </w:r>
            <w:proofErr w:type="spellEnd"/>
            <w:r w:rsidRPr="00062FB1">
              <w:t xml:space="preserve"> </w:t>
            </w:r>
            <w:proofErr w:type="spellStart"/>
            <w:r w:rsidRPr="00062FB1">
              <w:t>gerardii</w:t>
            </w:r>
            <w:proofErr w:type="spellEnd"/>
          </w:p>
        </w:tc>
        <w:tc>
          <w:tcPr>
            <w:tcW w:w="1860" w:type="dxa"/>
            <w:tcBorders>
              <w:top w:val="single" w:color="000000" w:sz="12" w:space="0"/>
            </w:tcBorders>
            <w:shd w:val="clear" w:color="auto" w:fill="auto"/>
          </w:tcPr>
          <w:p w:rsidRPr="00062FB1" w:rsidR="00062FB1" w:rsidP="001465D0" w:rsidRDefault="00062FB1" wp14:paraId="20D94AF0" wp14:textId="77777777">
            <w:r w:rsidRPr="00062FB1">
              <w:t>Big bluestem</w:t>
            </w:r>
          </w:p>
        </w:tc>
        <w:tc>
          <w:tcPr>
            <w:tcW w:w="1956" w:type="dxa"/>
            <w:tcBorders>
              <w:top w:val="single" w:color="000000" w:sz="12" w:space="0"/>
            </w:tcBorders>
            <w:shd w:val="clear" w:color="auto" w:fill="auto"/>
          </w:tcPr>
          <w:p w:rsidRPr="00062FB1" w:rsidR="00062FB1" w:rsidP="001465D0" w:rsidRDefault="00062FB1" wp14:paraId="58735AA3" wp14:textId="77777777">
            <w:r w:rsidRPr="00062FB1">
              <w:t>Low-Mid</w:t>
            </w:r>
          </w:p>
        </w:tc>
      </w:tr>
      <w:tr xmlns:wp14="http://schemas.microsoft.com/office/word/2010/wordml" w:rsidRPr="00062FB1" w:rsidR="00062FB1" w:rsidTr="00062FB1" wp14:paraId="61481F3F" wp14:textId="77777777">
        <w:tc>
          <w:tcPr>
            <w:tcW w:w="1188" w:type="dxa"/>
            <w:shd w:val="clear" w:color="auto" w:fill="auto"/>
          </w:tcPr>
          <w:p w:rsidRPr="00062FB1" w:rsidR="00062FB1" w:rsidP="001465D0" w:rsidRDefault="00062FB1" wp14:paraId="4AA12B62" wp14:textId="77777777">
            <w:pPr>
              <w:rPr>
                <w:bCs/>
              </w:rPr>
            </w:pPr>
            <w:r w:rsidRPr="00062FB1">
              <w:rPr>
                <w:bCs/>
              </w:rPr>
              <w:t>SCHIZ4</w:t>
            </w:r>
          </w:p>
        </w:tc>
        <w:tc>
          <w:tcPr>
            <w:tcW w:w="2376" w:type="dxa"/>
            <w:shd w:val="clear" w:color="auto" w:fill="auto"/>
          </w:tcPr>
          <w:p w:rsidRPr="00062FB1" w:rsidR="00062FB1" w:rsidP="001465D0" w:rsidRDefault="00062FB1" wp14:paraId="2FF8528B" wp14:textId="77777777">
            <w:proofErr w:type="spellStart"/>
            <w:r w:rsidRPr="00062FB1">
              <w:t>Schizachyrium</w:t>
            </w:r>
            <w:proofErr w:type="spellEnd"/>
          </w:p>
        </w:tc>
        <w:tc>
          <w:tcPr>
            <w:tcW w:w="1860" w:type="dxa"/>
            <w:shd w:val="clear" w:color="auto" w:fill="auto"/>
          </w:tcPr>
          <w:p w:rsidRPr="00062FB1" w:rsidR="00062FB1" w:rsidP="001465D0" w:rsidRDefault="00062FB1" wp14:paraId="646FE3B5" wp14:textId="77777777">
            <w:r w:rsidRPr="00062FB1">
              <w:t>Little bluestem</w:t>
            </w:r>
          </w:p>
        </w:tc>
        <w:tc>
          <w:tcPr>
            <w:tcW w:w="1956" w:type="dxa"/>
            <w:shd w:val="clear" w:color="auto" w:fill="auto"/>
          </w:tcPr>
          <w:p w:rsidRPr="00062FB1" w:rsidR="00062FB1" w:rsidP="001465D0" w:rsidRDefault="00062FB1" wp14:paraId="30829A47" wp14:textId="77777777">
            <w:r w:rsidRPr="00062FB1">
              <w:t>Low-Mid</w:t>
            </w:r>
          </w:p>
        </w:tc>
      </w:tr>
      <w:tr xmlns:wp14="http://schemas.microsoft.com/office/word/2010/wordml" w:rsidRPr="00062FB1" w:rsidR="00062FB1" w:rsidTr="00062FB1" wp14:paraId="30E5B03F" wp14:textId="77777777">
        <w:tc>
          <w:tcPr>
            <w:tcW w:w="1188" w:type="dxa"/>
            <w:shd w:val="clear" w:color="auto" w:fill="auto"/>
          </w:tcPr>
          <w:p w:rsidRPr="00062FB1" w:rsidR="00062FB1" w:rsidP="001465D0" w:rsidRDefault="00062FB1" wp14:paraId="726B82BF" wp14:textId="77777777">
            <w:pPr>
              <w:rPr>
                <w:bCs/>
              </w:rPr>
            </w:pPr>
            <w:r w:rsidRPr="00062FB1">
              <w:rPr>
                <w:bCs/>
              </w:rPr>
              <w:t>QUMA2</w:t>
            </w:r>
          </w:p>
        </w:tc>
        <w:tc>
          <w:tcPr>
            <w:tcW w:w="2376" w:type="dxa"/>
            <w:shd w:val="clear" w:color="auto" w:fill="auto"/>
          </w:tcPr>
          <w:p w:rsidRPr="00062FB1" w:rsidR="00062FB1" w:rsidP="001465D0" w:rsidRDefault="00062FB1" wp14:paraId="673C0CB4" wp14:textId="77777777">
            <w:r w:rsidRPr="00062FB1">
              <w:t xml:space="preserve">Quercus </w:t>
            </w:r>
            <w:proofErr w:type="spellStart"/>
            <w:r w:rsidRPr="00062FB1">
              <w:t>macrocarpa</w:t>
            </w:r>
            <w:proofErr w:type="spellEnd"/>
          </w:p>
        </w:tc>
        <w:tc>
          <w:tcPr>
            <w:tcW w:w="1860" w:type="dxa"/>
            <w:shd w:val="clear" w:color="auto" w:fill="auto"/>
          </w:tcPr>
          <w:p w:rsidRPr="00062FB1" w:rsidR="00062FB1" w:rsidP="001465D0" w:rsidRDefault="00062FB1" wp14:paraId="1E534F58" wp14:textId="77777777">
            <w:r w:rsidRPr="00062FB1">
              <w:t>Bur oak</w:t>
            </w:r>
          </w:p>
        </w:tc>
        <w:tc>
          <w:tcPr>
            <w:tcW w:w="1956" w:type="dxa"/>
            <w:shd w:val="clear" w:color="auto" w:fill="auto"/>
          </w:tcPr>
          <w:p w:rsidRPr="00062FB1" w:rsidR="00062FB1" w:rsidP="001465D0" w:rsidRDefault="00062FB1" wp14:paraId="07E94399" wp14:textId="77777777">
            <w:r w:rsidRPr="00062FB1">
              <w:t>Upper</w:t>
            </w:r>
          </w:p>
        </w:tc>
      </w:tr>
      <w:tr xmlns:wp14="http://schemas.microsoft.com/office/word/2010/wordml" w:rsidRPr="00062FB1" w:rsidR="00062FB1" w:rsidTr="00062FB1" wp14:paraId="1F8031E6" wp14:textId="77777777">
        <w:tc>
          <w:tcPr>
            <w:tcW w:w="1188" w:type="dxa"/>
            <w:shd w:val="clear" w:color="auto" w:fill="auto"/>
          </w:tcPr>
          <w:p w:rsidRPr="00062FB1" w:rsidR="00062FB1" w:rsidP="001465D0" w:rsidRDefault="00062FB1" wp14:paraId="6DFB27A2" wp14:textId="77777777">
            <w:pPr>
              <w:rPr>
                <w:bCs/>
              </w:rPr>
            </w:pPr>
            <w:r w:rsidRPr="00062FB1">
              <w:rPr>
                <w:bCs/>
              </w:rPr>
              <w:t>POTR5</w:t>
            </w:r>
          </w:p>
        </w:tc>
        <w:tc>
          <w:tcPr>
            <w:tcW w:w="2376" w:type="dxa"/>
            <w:shd w:val="clear" w:color="auto" w:fill="auto"/>
          </w:tcPr>
          <w:p w:rsidRPr="00062FB1" w:rsidR="00062FB1" w:rsidP="001465D0" w:rsidRDefault="00062FB1" wp14:paraId="5538F9B7" wp14:textId="77777777">
            <w:proofErr w:type="spellStart"/>
            <w:r w:rsidRPr="00062FB1">
              <w:t>Populus</w:t>
            </w:r>
            <w:proofErr w:type="spellEnd"/>
            <w:r w:rsidRPr="00062FB1">
              <w:t xml:space="preserve"> </w:t>
            </w:r>
            <w:proofErr w:type="spellStart"/>
            <w:r w:rsidRPr="00062FB1">
              <w:t>tremuloides</w:t>
            </w:r>
            <w:proofErr w:type="spellEnd"/>
          </w:p>
        </w:tc>
        <w:tc>
          <w:tcPr>
            <w:tcW w:w="1860" w:type="dxa"/>
            <w:shd w:val="clear" w:color="auto" w:fill="auto"/>
          </w:tcPr>
          <w:p w:rsidRPr="00062FB1" w:rsidR="00062FB1" w:rsidP="001465D0" w:rsidRDefault="00062FB1" wp14:paraId="41B7022B" wp14:textId="77777777">
            <w:r w:rsidRPr="00062FB1">
              <w:t>Quaking aspen</w:t>
            </w:r>
          </w:p>
        </w:tc>
        <w:tc>
          <w:tcPr>
            <w:tcW w:w="1956" w:type="dxa"/>
            <w:shd w:val="clear" w:color="auto" w:fill="auto"/>
          </w:tcPr>
          <w:p w:rsidRPr="00062FB1" w:rsidR="00062FB1" w:rsidP="001465D0" w:rsidRDefault="00062FB1" wp14:paraId="503A6B13" wp14:textId="77777777">
            <w:r w:rsidRPr="00062FB1">
              <w:t>Upper</w:t>
            </w:r>
          </w:p>
        </w:tc>
      </w:tr>
    </w:tbl>
    <w:p xmlns:wp14="http://schemas.microsoft.com/office/word/2010/wordml" w:rsidR="00062FB1" w:rsidP="00062FB1" w:rsidRDefault="00062FB1" wp14:paraId="3461D779" wp14:textId="77777777"/>
    <w:p xmlns:wp14="http://schemas.microsoft.com/office/word/2010/wordml" w:rsidR="00062FB1" w:rsidP="00062FB1" w:rsidRDefault="00062FB1" wp14:paraId="31FF54C8" wp14:textId="77777777">
      <w:pPr>
        <w:pStyle w:val="SClassInfoPara"/>
      </w:pPr>
      <w:r>
        <w:t>Description</w:t>
      </w:r>
    </w:p>
    <w:p xmlns:wp14="http://schemas.microsoft.com/office/word/2010/wordml" w:rsidR="00062FB1" w:rsidP="00062FB1" w:rsidRDefault="00062FB1" wp14:paraId="63EAEDE5" wp14:textId="77777777">
      <w:r>
        <w:t>0-50yr old class consisting of prairie grasses and forbs which dominate open grassland with scattered oak grubs and clumps of shrubs. These grubs can become trees in this class, but are fairly scattered.</w:t>
      </w:r>
    </w:p>
    <w:p xmlns:wp14="http://schemas.microsoft.com/office/word/2010/wordml" w:rsidR="00062FB1" w:rsidP="00062FB1" w:rsidRDefault="00062FB1" wp14:paraId="3CF2D8B6" wp14:textId="77777777"/>
    <w:p xmlns:wp14="http://schemas.microsoft.com/office/word/2010/wordml" w:rsidRPr="00175F19" w:rsidR="00175F19" w:rsidP="00175F19" w:rsidRDefault="00175F19" wp14:paraId="7852E100" wp14:textId="77777777">
      <w:pPr>
        <w:pStyle w:val="SClassInfoPara"/>
        <w:rPr>
          <w:i w:val="0"/>
          <w:u w:val="none"/>
        </w:rPr>
      </w:pPr>
      <w:r w:rsidRPr="00175F19">
        <w:rPr>
          <w:i w:val="0"/>
          <w:u w:val="none"/>
        </w:rPr>
        <w:t>Upper Layer Lifeform is not the dominant lifeform</w:t>
      </w:r>
      <w:r>
        <w:rPr>
          <w:i w:val="0"/>
          <w:u w:val="none"/>
        </w:rPr>
        <w:t xml:space="preserve">.  </w:t>
      </w:r>
      <w:r w:rsidRPr="00175F19">
        <w:rPr>
          <w:i w:val="0"/>
          <w:u w:val="none"/>
        </w:rPr>
        <w:t>Herbs, up to one meter tall, ranging in cover from 0-100%, tending towards 100%.</w:t>
      </w:r>
    </w:p>
    <w:p xmlns:wp14="http://schemas.microsoft.com/office/word/2010/wordml" w:rsidR="00062FB1" w:rsidP="00062FB1" w:rsidRDefault="00062FB1" wp14:paraId="0FB78278" wp14:textId="77777777"/>
    <w:p>
      <w:r>
        <w:rPr>
          <w:i/>
          <w:u w:val="single"/>
        </w:rPr>
        <w:t>Maximum Tree Size Class</w:t>
      </w:r>
      <w:br/>
      <w:r>
        <w:t>Medium 9-21"DBH</w:t>
      </w:r>
    </w:p>
    <w:p xmlns:wp14="http://schemas.microsoft.com/office/word/2010/wordml" w:rsidR="00062FB1" w:rsidP="00062FB1" w:rsidRDefault="00062FB1" wp14:paraId="5FEEAE28" wp14:textId="77777777">
      <w:pPr>
        <w:pStyle w:val="InfoPara"/>
        <w:pBdr>
          <w:top w:val="single" w:color="auto" w:sz="4" w:space="1"/>
        </w:pBdr>
      </w:pPr>
      <w:r xmlns:w="http://schemas.openxmlformats.org/wordprocessingml/2006/main">
        <w:t>Class B</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xmlns:wp14="http://schemas.microsoft.com/office/word/2010/wordml" w:rsidR="00062FB1" w:rsidP="00062FB1" w:rsidRDefault="00062FB1" wp14:paraId="1FC39945" wp14:textId="77777777"/>
    <w:p xmlns:wp14="http://schemas.microsoft.com/office/word/2010/wordml" w:rsidR="00062FB1" w:rsidP="00062FB1" w:rsidRDefault="00062FB1" wp14:paraId="140A762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xmlns:wp14="http://schemas.microsoft.com/office/word/2010/wordml" w:rsidRPr="00062FB1" w:rsidR="00062FB1" w:rsidTr="00062FB1" wp14:paraId="47E3DB57" wp14:textId="77777777">
        <w:tc>
          <w:tcPr>
            <w:tcW w:w="1188" w:type="dxa"/>
            <w:tcBorders>
              <w:top w:val="single" w:color="auto" w:sz="2" w:space="0"/>
              <w:bottom w:val="single" w:color="000000" w:sz="12" w:space="0"/>
            </w:tcBorders>
            <w:shd w:val="clear" w:color="auto" w:fill="auto"/>
          </w:tcPr>
          <w:p w:rsidRPr="00062FB1" w:rsidR="00062FB1" w:rsidP="00434CB3" w:rsidRDefault="00062FB1" wp14:paraId="7F6AF67E" wp14:textId="77777777">
            <w:pPr>
              <w:rPr>
                <w:b/>
                <w:bCs/>
              </w:rPr>
            </w:pPr>
            <w:r w:rsidRPr="00062FB1">
              <w:rPr>
                <w:b/>
                <w:bCs/>
              </w:rPr>
              <w:t>Symbol</w:t>
            </w:r>
          </w:p>
        </w:tc>
        <w:tc>
          <w:tcPr>
            <w:tcW w:w="2376" w:type="dxa"/>
            <w:tcBorders>
              <w:top w:val="single" w:color="auto" w:sz="2" w:space="0"/>
              <w:bottom w:val="single" w:color="000000" w:sz="12" w:space="0"/>
            </w:tcBorders>
            <w:shd w:val="clear" w:color="auto" w:fill="auto"/>
          </w:tcPr>
          <w:p w:rsidRPr="00062FB1" w:rsidR="00062FB1" w:rsidP="00434CB3" w:rsidRDefault="00062FB1" wp14:paraId="6AFF47B9" wp14:textId="77777777">
            <w:pPr>
              <w:rPr>
                <w:b/>
                <w:bCs/>
              </w:rPr>
            </w:pPr>
            <w:r w:rsidRPr="00062FB1">
              <w:rPr>
                <w:b/>
                <w:bCs/>
              </w:rPr>
              <w:t>Scientific Name</w:t>
            </w:r>
          </w:p>
        </w:tc>
        <w:tc>
          <w:tcPr>
            <w:tcW w:w="1860" w:type="dxa"/>
            <w:tcBorders>
              <w:top w:val="single" w:color="auto" w:sz="2" w:space="0"/>
              <w:bottom w:val="single" w:color="000000" w:sz="12" w:space="0"/>
            </w:tcBorders>
            <w:shd w:val="clear" w:color="auto" w:fill="auto"/>
          </w:tcPr>
          <w:p w:rsidRPr="00062FB1" w:rsidR="00062FB1" w:rsidP="00434CB3" w:rsidRDefault="00062FB1" wp14:paraId="5605E248" wp14:textId="77777777">
            <w:pPr>
              <w:rPr>
                <w:b/>
                <w:bCs/>
              </w:rPr>
            </w:pPr>
            <w:r w:rsidRPr="00062FB1">
              <w:rPr>
                <w:b/>
                <w:bCs/>
              </w:rPr>
              <w:t>Common Name</w:t>
            </w:r>
          </w:p>
        </w:tc>
        <w:tc>
          <w:tcPr>
            <w:tcW w:w="1956" w:type="dxa"/>
            <w:tcBorders>
              <w:top w:val="single" w:color="auto" w:sz="2" w:space="0"/>
              <w:bottom w:val="single" w:color="000000" w:sz="12" w:space="0"/>
            </w:tcBorders>
            <w:shd w:val="clear" w:color="auto" w:fill="auto"/>
          </w:tcPr>
          <w:p w:rsidRPr="00062FB1" w:rsidR="00062FB1" w:rsidP="00434CB3" w:rsidRDefault="00062FB1" wp14:paraId="48AF277A" wp14:textId="77777777">
            <w:pPr>
              <w:rPr>
                <w:b/>
                <w:bCs/>
              </w:rPr>
            </w:pPr>
            <w:r w:rsidRPr="00062FB1">
              <w:rPr>
                <w:b/>
                <w:bCs/>
              </w:rPr>
              <w:t>Canopy Position</w:t>
            </w:r>
          </w:p>
        </w:tc>
      </w:tr>
      <w:tr xmlns:wp14="http://schemas.microsoft.com/office/word/2010/wordml" w:rsidRPr="00062FB1" w:rsidR="00062FB1" w:rsidTr="00062FB1" wp14:paraId="551782EE" wp14:textId="77777777">
        <w:tc>
          <w:tcPr>
            <w:tcW w:w="1188" w:type="dxa"/>
            <w:tcBorders>
              <w:top w:val="single" w:color="000000" w:sz="12" w:space="0"/>
            </w:tcBorders>
            <w:shd w:val="clear" w:color="auto" w:fill="auto"/>
          </w:tcPr>
          <w:p w:rsidRPr="00062FB1" w:rsidR="00062FB1" w:rsidP="00434CB3" w:rsidRDefault="00062FB1" wp14:paraId="30168FE2" wp14:textId="77777777">
            <w:pPr>
              <w:rPr>
                <w:bCs/>
              </w:rPr>
            </w:pPr>
            <w:r w:rsidRPr="00062FB1">
              <w:rPr>
                <w:bCs/>
              </w:rPr>
              <w:t>QUAL</w:t>
            </w:r>
          </w:p>
        </w:tc>
        <w:tc>
          <w:tcPr>
            <w:tcW w:w="2376" w:type="dxa"/>
            <w:tcBorders>
              <w:top w:val="single" w:color="000000" w:sz="12" w:space="0"/>
            </w:tcBorders>
            <w:shd w:val="clear" w:color="auto" w:fill="auto"/>
          </w:tcPr>
          <w:p w:rsidRPr="00062FB1" w:rsidR="00062FB1" w:rsidP="00434CB3" w:rsidRDefault="00062FB1" wp14:paraId="23D1CFE1" wp14:textId="77777777">
            <w:r w:rsidRPr="00062FB1">
              <w:t>Quercus alba</w:t>
            </w:r>
          </w:p>
        </w:tc>
        <w:tc>
          <w:tcPr>
            <w:tcW w:w="1860" w:type="dxa"/>
            <w:tcBorders>
              <w:top w:val="single" w:color="000000" w:sz="12" w:space="0"/>
            </w:tcBorders>
            <w:shd w:val="clear" w:color="auto" w:fill="auto"/>
          </w:tcPr>
          <w:p w:rsidRPr="00062FB1" w:rsidR="00062FB1" w:rsidP="00434CB3" w:rsidRDefault="00062FB1" wp14:paraId="5746D935" wp14:textId="77777777">
            <w:r w:rsidRPr="00062FB1">
              <w:t>White oak</w:t>
            </w:r>
          </w:p>
        </w:tc>
        <w:tc>
          <w:tcPr>
            <w:tcW w:w="1956" w:type="dxa"/>
            <w:tcBorders>
              <w:top w:val="single" w:color="000000" w:sz="12" w:space="0"/>
            </w:tcBorders>
            <w:shd w:val="clear" w:color="auto" w:fill="auto"/>
          </w:tcPr>
          <w:p w:rsidRPr="00062FB1" w:rsidR="00062FB1" w:rsidP="00434CB3" w:rsidRDefault="00062FB1" wp14:paraId="16D21D7A" wp14:textId="77777777">
            <w:r w:rsidRPr="00062FB1">
              <w:t>Upper</w:t>
            </w:r>
          </w:p>
        </w:tc>
      </w:tr>
      <w:tr xmlns:wp14="http://schemas.microsoft.com/office/word/2010/wordml" w:rsidRPr="00062FB1" w:rsidR="00062FB1" w:rsidTr="00062FB1" wp14:paraId="148F2E8F" wp14:textId="77777777">
        <w:tc>
          <w:tcPr>
            <w:tcW w:w="1188" w:type="dxa"/>
            <w:shd w:val="clear" w:color="auto" w:fill="auto"/>
          </w:tcPr>
          <w:p w:rsidRPr="00062FB1" w:rsidR="00062FB1" w:rsidP="00434CB3" w:rsidRDefault="00062FB1" wp14:paraId="37C2725B" wp14:textId="77777777">
            <w:pPr>
              <w:rPr>
                <w:bCs/>
              </w:rPr>
            </w:pPr>
            <w:r w:rsidRPr="00062FB1">
              <w:rPr>
                <w:bCs/>
              </w:rPr>
              <w:t>QUMA2</w:t>
            </w:r>
          </w:p>
        </w:tc>
        <w:tc>
          <w:tcPr>
            <w:tcW w:w="2376" w:type="dxa"/>
            <w:shd w:val="clear" w:color="auto" w:fill="auto"/>
          </w:tcPr>
          <w:p w:rsidRPr="00062FB1" w:rsidR="00062FB1" w:rsidP="00434CB3" w:rsidRDefault="00062FB1" wp14:paraId="276C793D" wp14:textId="77777777">
            <w:r w:rsidRPr="00062FB1">
              <w:t xml:space="preserve">Quercus </w:t>
            </w:r>
            <w:proofErr w:type="spellStart"/>
            <w:r w:rsidRPr="00062FB1">
              <w:t>macrocarpa</w:t>
            </w:r>
            <w:proofErr w:type="spellEnd"/>
          </w:p>
        </w:tc>
        <w:tc>
          <w:tcPr>
            <w:tcW w:w="1860" w:type="dxa"/>
            <w:shd w:val="clear" w:color="auto" w:fill="auto"/>
          </w:tcPr>
          <w:p w:rsidRPr="00062FB1" w:rsidR="00062FB1" w:rsidP="00434CB3" w:rsidRDefault="00062FB1" wp14:paraId="066471D1" wp14:textId="77777777">
            <w:r w:rsidRPr="00062FB1">
              <w:t>Bur oak</w:t>
            </w:r>
          </w:p>
        </w:tc>
        <w:tc>
          <w:tcPr>
            <w:tcW w:w="1956" w:type="dxa"/>
            <w:shd w:val="clear" w:color="auto" w:fill="auto"/>
          </w:tcPr>
          <w:p w:rsidRPr="00062FB1" w:rsidR="00062FB1" w:rsidP="00434CB3" w:rsidRDefault="00062FB1" wp14:paraId="2B5F9D35" wp14:textId="77777777">
            <w:r w:rsidRPr="00062FB1">
              <w:t>Upper</w:t>
            </w:r>
          </w:p>
        </w:tc>
      </w:tr>
      <w:tr xmlns:wp14="http://schemas.microsoft.com/office/word/2010/wordml" w:rsidRPr="00062FB1" w:rsidR="00062FB1" w:rsidTr="00062FB1" wp14:paraId="03AAD379" wp14:textId="77777777">
        <w:tc>
          <w:tcPr>
            <w:tcW w:w="1188" w:type="dxa"/>
            <w:shd w:val="clear" w:color="auto" w:fill="auto"/>
          </w:tcPr>
          <w:p w:rsidRPr="00062FB1" w:rsidR="00062FB1" w:rsidP="00434CB3" w:rsidRDefault="00062FB1" wp14:paraId="14CC6547" wp14:textId="77777777">
            <w:pPr>
              <w:rPr>
                <w:bCs/>
              </w:rPr>
            </w:pPr>
            <w:r w:rsidRPr="00062FB1">
              <w:rPr>
                <w:bCs/>
              </w:rPr>
              <w:t>ANGE</w:t>
            </w:r>
          </w:p>
        </w:tc>
        <w:tc>
          <w:tcPr>
            <w:tcW w:w="2376" w:type="dxa"/>
            <w:shd w:val="clear" w:color="auto" w:fill="auto"/>
          </w:tcPr>
          <w:p w:rsidRPr="00062FB1" w:rsidR="00062FB1" w:rsidP="00434CB3" w:rsidRDefault="00062FB1" wp14:paraId="584B6C77" wp14:textId="77777777">
            <w:proofErr w:type="spellStart"/>
            <w:r w:rsidRPr="00062FB1">
              <w:t>Andropogon</w:t>
            </w:r>
            <w:proofErr w:type="spellEnd"/>
            <w:r w:rsidRPr="00062FB1">
              <w:t xml:space="preserve"> </w:t>
            </w:r>
            <w:proofErr w:type="spellStart"/>
            <w:r w:rsidRPr="00062FB1">
              <w:t>gerardii</w:t>
            </w:r>
            <w:proofErr w:type="spellEnd"/>
          </w:p>
        </w:tc>
        <w:tc>
          <w:tcPr>
            <w:tcW w:w="1860" w:type="dxa"/>
            <w:shd w:val="clear" w:color="auto" w:fill="auto"/>
          </w:tcPr>
          <w:p w:rsidRPr="00062FB1" w:rsidR="00062FB1" w:rsidP="00434CB3" w:rsidRDefault="00062FB1" wp14:paraId="780FD047" wp14:textId="77777777">
            <w:r w:rsidRPr="00062FB1">
              <w:t>Big bluestem</w:t>
            </w:r>
          </w:p>
        </w:tc>
        <w:tc>
          <w:tcPr>
            <w:tcW w:w="1956" w:type="dxa"/>
            <w:shd w:val="clear" w:color="auto" w:fill="auto"/>
          </w:tcPr>
          <w:p w:rsidRPr="00062FB1" w:rsidR="00062FB1" w:rsidP="00434CB3" w:rsidRDefault="00062FB1" wp14:paraId="0F398CD2" wp14:textId="77777777">
            <w:r w:rsidRPr="00062FB1">
              <w:t>Lower</w:t>
            </w:r>
          </w:p>
        </w:tc>
      </w:tr>
      <w:tr xmlns:wp14="http://schemas.microsoft.com/office/word/2010/wordml" w:rsidRPr="00062FB1" w:rsidR="00062FB1" w:rsidTr="00062FB1" wp14:paraId="34670623" wp14:textId="77777777">
        <w:tc>
          <w:tcPr>
            <w:tcW w:w="1188" w:type="dxa"/>
            <w:shd w:val="clear" w:color="auto" w:fill="auto"/>
          </w:tcPr>
          <w:p w:rsidRPr="00062FB1" w:rsidR="00062FB1" w:rsidP="00434CB3" w:rsidRDefault="00062FB1" wp14:paraId="22C9C49E" wp14:textId="77777777">
            <w:pPr>
              <w:rPr>
                <w:bCs/>
              </w:rPr>
            </w:pPr>
            <w:r w:rsidRPr="00062FB1">
              <w:rPr>
                <w:bCs/>
              </w:rPr>
              <w:t>CORYL</w:t>
            </w:r>
          </w:p>
        </w:tc>
        <w:tc>
          <w:tcPr>
            <w:tcW w:w="2376" w:type="dxa"/>
            <w:shd w:val="clear" w:color="auto" w:fill="auto"/>
          </w:tcPr>
          <w:p w:rsidRPr="00062FB1" w:rsidR="00062FB1" w:rsidP="00434CB3" w:rsidRDefault="00062FB1" wp14:paraId="222FAA76" wp14:textId="77777777">
            <w:r w:rsidRPr="00062FB1">
              <w:t>Corylus</w:t>
            </w:r>
          </w:p>
        </w:tc>
        <w:tc>
          <w:tcPr>
            <w:tcW w:w="1860" w:type="dxa"/>
            <w:shd w:val="clear" w:color="auto" w:fill="auto"/>
          </w:tcPr>
          <w:p w:rsidRPr="00062FB1" w:rsidR="00062FB1" w:rsidP="00434CB3" w:rsidRDefault="00062FB1" wp14:paraId="79E65A89" wp14:textId="77777777">
            <w:r w:rsidRPr="00062FB1">
              <w:t>Hazelnut</w:t>
            </w:r>
          </w:p>
        </w:tc>
        <w:tc>
          <w:tcPr>
            <w:tcW w:w="1956" w:type="dxa"/>
            <w:shd w:val="clear" w:color="auto" w:fill="auto"/>
          </w:tcPr>
          <w:p w:rsidRPr="00062FB1" w:rsidR="00062FB1" w:rsidP="00434CB3" w:rsidRDefault="00062FB1" wp14:paraId="2A27BF6A" wp14:textId="77777777">
            <w:r w:rsidRPr="00062FB1">
              <w:t>Middle</w:t>
            </w:r>
          </w:p>
        </w:tc>
      </w:tr>
    </w:tbl>
    <w:p xmlns:wp14="http://schemas.microsoft.com/office/word/2010/wordml" w:rsidR="00062FB1" w:rsidP="00062FB1" w:rsidRDefault="00062FB1" wp14:paraId="0562CB0E" wp14:textId="77777777"/>
    <w:p xmlns:wp14="http://schemas.microsoft.com/office/word/2010/wordml" w:rsidR="00062FB1" w:rsidP="00062FB1" w:rsidRDefault="00062FB1" wp14:paraId="02F99ED9" wp14:textId="77777777">
      <w:pPr>
        <w:pStyle w:val="SClassInfoPara"/>
      </w:pPr>
      <w:r>
        <w:t>Description</w:t>
      </w:r>
    </w:p>
    <w:p xmlns:wp14="http://schemas.microsoft.com/office/word/2010/wordml" w:rsidR="00062FB1" w:rsidP="00062FB1" w:rsidRDefault="00062FB1" wp14:paraId="668BE0C3" wp14:textId="77777777">
      <w:r>
        <w:t>This is a system of widely-scattered, large-diameter oaks and shrub clumps within a matrix of prairie grasses and forbs (21-60% canopy closure). Class age begins at 51yrs and is set in VDDT to end at 999.</w:t>
      </w:r>
    </w:p>
    <w:p xmlns:wp14="http://schemas.microsoft.com/office/word/2010/wordml" w:rsidR="00062FB1" w:rsidP="00062FB1" w:rsidRDefault="00062FB1" wp14:paraId="34CE0A41" wp14:textId="77777777"/>
    <w:p>
      <w:r>
        <w:rPr>
          <w:i/>
          <w:u w:val="single"/>
        </w:rPr>
        <w:t>Maximum Tree Size Class</w:t>
      </w:r>
      <w:br/>
      <w:r>
        <w:t>Large 21-33"DBH</w:t>
      </w:r>
    </w:p>
    <w:p xmlns:wp14="http://schemas.microsoft.com/office/word/2010/wordml" w:rsidR="00062FB1" w:rsidP="00062FB1" w:rsidRDefault="00062FB1" wp14:paraId="63D43664" wp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xmlns:wp14="http://schemas.microsoft.com/office/word/2010/wordml" w:rsidR="00062FB1" w:rsidP="00062FB1" w:rsidRDefault="00062FB1" wp14:paraId="62EBF3C5" wp14:textId="77777777"/>
    <w:p xmlns:wp14="http://schemas.microsoft.com/office/word/2010/wordml" w:rsidR="00062FB1" w:rsidP="00062FB1" w:rsidRDefault="00062FB1" wp14:paraId="5AD5E39B"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xmlns:wp14="http://schemas.microsoft.com/office/word/2010/wordml" w:rsidRPr="00062FB1" w:rsidR="00062FB1" w:rsidTr="00062FB1" wp14:paraId="0774A5DD" wp14:textId="77777777">
        <w:tc>
          <w:tcPr>
            <w:tcW w:w="1188" w:type="dxa"/>
            <w:tcBorders>
              <w:top w:val="single" w:color="auto" w:sz="2" w:space="0"/>
              <w:bottom w:val="single" w:color="000000" w:sz="12" w:space="0"/>
            </w:tcBorders>
            <w:shd w:val="clear" w:color="auto" w:fill="auto"/>
          </w:tcPr>
          <w:p w:rsidRPr="00062FB1" w:rsidR="00062FB1" w:rsidP="00A15D5E" w:rsidRDefault="00062FB1" wp14:paraId="3160B764" wp14:textId="77777777">
            <w:pPr>
              <w:rPr>
                <w:b/>
                <w:bCs/>
              </w:rPr>
            </w:pPr>
            <w:r w:rsidRPr="00062FB1">
              <w:rPr>
                <w:b/>
                <w:bCs/>
              </w:rPr>
              <w:t>Symbol</w:t>
            </w:r>
          </w:p>
        </w:tc>
        <w:tc>
          <w:tcPr>
            <w:tcW w:w="2340" w:type="dxa"/>
            <w:tcBorders>
              <w:top w:val="single" w:color="auto" w:sz="2" w:space="0"/>
              <w:bottom w:val="single" w:color="000000" w:sz="12" w:space="0"/>
            </w:tcBorders>
            <w:shd w:val="clear" w:color="auto" w:fill="auto"/>
          </w:tcPr>
          <w:p w:rsidRPr="00062FB1" w:rsidR="00062FB1" w:rsidP="00A15D5E" w:rsidRDefault="00062FB1" wp14:paraId="59C8FE8E" wp14:textId="77777777">
            <w:pPr>
              <w:rPr>
                <w:b/>
                <w:bCs/>
              </w:rPr>
            </w:pPr>
            <w:r w:rsidRPr="00062FB1">
              <w:rPr>
                <w:b/>
                <w:bCs/>
              </w:rPr>
              <w:t>Scientific Name</w:t>
            </w:r>
          </w:p>
        </w:tc>
        <w:tc>
          <w:tcPr>
            <w:tcW w:w="1860" w:type="dxa"/>
            <w:tcBorders>
              <w:top w:val="single" w:color="auto" w:sz="2" w:space="0"/>
              <w:bottom w:val="single" w:color="000000" w:sz="12" w:space="0"/>
            </w:tcBorders>
            <w:shd w:val="clear" w:color="auto" w:fill="auto"/>
          </w:tcPr>
          <w:p w:rsidRPr="00062FB1" w:rsidR="00062FB1" w:rsidP="00A15D5E" w:rsidRDefault="00062FB1" wp14:paraId="141EAAF0" wp14:textId="77777777">
            <w:pPr>
              <w:rPr>
                <w:b/>
                <w:bCs/>
              </w:rPr>
            </w:pPr>
            <w:r w:rsidRPr="00062FB1">
              <w:rPr>
                <w:b/>
                <w:bCs/>
              </w:rPr>
              <w:t>Common Name</w:t>
            </w:r>
          </w:p>
        </w:tc>
        <w:tc>
          <w:tcPr>
            <w:tcW w:w="1956" w:type="dxa"/>
            <w:tcBorders>
              <w:top w:val="single" w:color="auto" w:sz="2" w:space="0"/>
              <w:bottom w:val="single" w:color="000000" w:sz="12" w:space="0"/>
            </w:tcBorders>
            <w:shd w:val="clear" w:color="auto" w:fill="auto"/>
          </w:tcPr>
          <w:p w:rsidRPr="00062FB1" w:rsidR="00062FB1" w:rsidP="00A15D5E" w:rsidRDefault="00062FB1" wp14:paraId="04890630" wp14:textId="77777777">
            <w:pPr>
              <w:rPr>
                <w:b/>
                <w:bCs/>
              </w:rPr>
            </w:pPr>
            <w:r w:rsidRPr="00062FB1">
              <w:rPr>
                <w:b/>
                <w:bCs/>
              </w:rPr>
              <w:t>Canopy Position</w:t>
            </w:r>
          </w:p>
        </w:tc>
      </w:tr>
      <w:tr xmlns:wp14="http://schemas.microsoft.com/office/word/2010/wordml" w:rsidRPr="00062FB1" w:rsidR="00062FB1" w:rsidTr="00062FB1" wp14:paraId="294CA1A3" wp14:textId="77777777">
        <w:tc>
          <w:tcPr>
            <w:tcW w:w="1188" w:type="dxa"/>
            <w:tcBorders>
              <w:top w:val="single" w:color="000000" w:sz="12" w:space="0"/>
            </w:tcBorders>
            <w:shd w:val="clear" w:color="auto" w:fill="auto"/>
          </w:tcPr>
          <w:p w:rsidRPr="00062FB1" w:rsidR="00062FB1" w:rsidP="00A15D5E" w:rsidRDefault="00062FB1" wp14:paraId="2B98EEC6" wp14:textId="77777777">
            <w:pPr>
              <w:rPr>
                <w:bCs/>
              </w:rPr>
            </w:pPr>
            <w:r w:rsidRPr="00062FB1">
              <w:rPr>
                <w:bCs/>
              </w:rPr>
              <w:t>QUAL</w:t>
            </w:r>
          </w:p>
        </w:tc>
        <w:tc>
          <w:tcPr>
            <w:tcW w:w="2340" w:type="dxa"/>
            <w:tcBorders>
              <w:top w:val="single" w:color="000000" w:sz="12" w:space="0"/>
            </w:tcBorders>
            <w:shd w:val="clear" w:color="auto" w:fill="auto"/>
          </w:tcPr>
          <w:p w:rsidRPr="00062FB1" w:rsidR="00062FB1" w:rsidP="00A15D5E" w:rsidRDefault="00062FB1" wp14:paraId="101FFDB8" wp14:textId="77777777">
            <w:r w:rsidRPr="00062FB1">
              <w:t>Quercus alba</w:t>
            </w:r>
          </w:p>
        </w:tc>
        <w:tc>
          <w:tcPr>
            <w:tcW w:w="1860" w:type="dxa"/>
            <w:tcBorders>
              <w:top w:val="single" w:color="000000" w:sz="12" w:space="0"/>
            </w:tcBorders>
            <w:shd w:val="clear" w:color="auto" w:fill="auto"/>
          </w:tcPr>
          <w:p w:rsidRPr="00062FB1" w:rsidR="00062FB1" w:rsidP="00A15D5E" w:rsidRDefault="00062FB1" wp14:paraId="0AD27D37" wp14:textId="77777777">
            <w:r w:rsidRPr="00062FB1">
              <w:t>White oak</w:t>
            </w:r>
          </w:p>
        </w:tc>
        <w:tc>
          <w:tcPr>
            <w:tcW w:w="1956" w:type="dxa"/>
            <w:tcBorders>
              <w:top w:val="single" w:color="000000" w:sz="12" w:space="0"/>
            </w:tcBorders>
            <w:shd w:val="clear" w:color="auto" w:fill="auto"/>
          </w:tcPr>
          <w:p w:rsidRPr="00062FB1" w:rsidR="00062FB1" w:rsidP="00A15D5E" w:rsidRDefault="00062FB1" wp14:paraId="7AF07891" wp14:textId="77777777">
            <w:r w:rsidRPr="00062FB1">
              <w:t>Upper</w:t>
            </w:r>
          </w:p>
        </w:tc>
      </w:tr>
      <w:tr xmlns:wp14="http://schemas.microsoft.com/office/word/2010/wordml" w:rsidRPr="00062FB1" w:rsidR="00062FB1" w:rsidTr="00062FB1" wp14:paraId="7DCF7090" wp14:textId="77777777">
        <w:tc>
          <w:tcPr>
            <w:tcW w:w="1188" w:type="dxa"/>
            <w:shd w:val="clear" w:color="auto" w:fill="auto"/>
          </w:tcPr>
          <w:p w:rsidRPr="00062FB1" w:rsidR="00062FB1" w:rsidP="00A15D5E" w:rsidRDefault="00062FB1" wp14:paraId="012635C8" wp14:textId="77777777">
            <w:pPr>
              <w:rPr>
                <w:bCs/>
              </w:rPr>
            </w:pPr>
            <w:r w:rsidRPr="00062FB1">
              <w:rPr>
                <w:bCs/>
              </w:rPr>
              <w:t>QUMA2</w:t>
            </w:r>
          </w:p>
        </w:tc>
        <w:tc>
          <w:tcPr>
            <w:tcW w:w="2340" w:type="dxa"/>
            <w:shd w:val="clear" w:color="auto" w:fill="auto"/>
          </w:tcPr>
          <w:p w:rsidRPr="00062FB1" w:rsidR="00062FB1" w:rsidP="00A15D5E" w:rsidRDefault="00062FB1" wp14:paraId="2BFC9416" wp14:textId="77777777">
            <w:r w:rsidRPr="00062FB1">
              <w:t xml:space="preserve">Quercus </w:t>
            </w:r>
            <w:proofErr w:type="spellStart"/>
            <w:r w:rsidRPr="00062FB1">
              <w:t>macrocarpa</w:t>
            </w:r>
            <w:proofErr w:type="spellEnd"/>
          </w:p>
        </w:tc>
        <w:tc>
          <w:tcPr>
            <w:tcW w:w="1860" w:type="dxa"/>
            <w:shd w:val="clear" w:color="auto" w:fill="auto"/>
          </w:tcPr>
          <w:p w:rsidRPr="00062FB1" w:rsidR="00062FB1" w:rsidP="00A15D5E" w:rsidRDefault="00062FB1" wp14:paraId="688C62C8" wp14:textId="77777777">
            <w:r w:rsidRPr="00062FB1">
              <w:t>Bur oak</w:t>
            </w:r>
          </w:p>
        </w:tc>
        <w:tc>
          <w:tcPr>
            <w:tcW w:w="1956" w:type="dxa"/>
            <w:shd w:val="clear" w:color="auto" w:fill="auto"/>
          </w:tcPr>
          <w:p w:rsidRPr="00062FB1" w:rsidR="00062FB1" w:rsidP="00A15D5E" w:rsidRDefault="00062FB1" wp14:paraId="4E048467" wp14:textId="77777777">
            <w:r w:rsidRPr="00062FB1">
              <w:t>Upper</w:t>
            </w:r>
          </w:p>
        </w:tc>
      </w:tr>
      <w:tr xmlns:wp14="http://schemas.microsoft.com/office/word/2010/wordml" w:rsidRPr="00062FB1" w:rsidR="00062FB1" w:rsidTr="00062FB1" wp14:paraId="5E70F648" wp14:textId="77777777">
        <w:tc>
          <w:tcPr>
            <w:tcW w:w="1188" w:type="dxa"/>
            <w:shd w:val="clear" w:color="auto" w:fill="auto"/>
          </w:tcPr>
          <w:p w:rsidRPr="00062FB1" w:rsidR="00062FB1" w:rsidP="00A15D5E" w:rsidRDefault="00062FB1" wp14:paraId="44808CAB" wp14:textId="77777777">
            <w:pPr>
              <w:rPr>
                <w:bCs/>
              </w:rPr>
            </w:pPr>
            <w:r w:rsidRPr="00062FB1">
              <w:rPr>
                <w:bCs/>
              </w:rPr>
              <w:t>QUVE</w:t>
            </w:r>
          </w:p>
        </w:tc>
        <w:tc>
          <w:tcPr>
            <w:tcW w:w="2340" w:type="dxa"/>
            <w:shd w:val="clear" w:color="auto" w:fill="auto"/>
          </w:tcPr>
          <w:p w:rsidRPr="00062FB1" w:rsidR="00062FB1" w:rsidP="00A15D5E" w:rsidRDefault="00062FB1" wp14:paraId="0A66436A" wp14:textId="77777777">
            <w:r w:rsidRPr="00062FB1">
              <w:t xml:space="preserve">Quercus </w:t>
            </w:r>
            <w:proofErr w:type="spellStart"/>
            <w:r w:rsidRPr="00062FB1">
              <w:t>velutina</w:t>
            </w:r>
            <w:proofErr w:type="spellEnd"/>
          </w:p>
        </w:tc>
        <w:tc>
          <w:tcPr>
            <w:tcW w:w="1860" w:type="dxa"/>
            <w:shd w:val="clear" w:color="auto" w:fill="auto"/>
          </w:tcPr>
          <w:p w:rsidRPr="00062FB1" w:rsidR="00062FB1" w:rsidP="00A15D5E" w:rsidRDefault="00062FB1" wp14:paraId="461C0C47" wp14:textId="77777777">
            <w:r w:rsidRPr="00062FB1">
              <w:t>Black oak</w:t>
            </w:r>
          </w:p>
        </w:tc>
        <w:tc>
          <w:tcPr>
            <w:tcW w:w="1956" w:type="dxa"/>
            <w:shd w:val="clear" w:color="auto" w:fill="auto"/>
          </w:tcPr>
          <w:p w:rsidRPr="00062FB1" w:rsidR="00062FB1" w:rsidP="00A15D5E" w:rsidRDefault="00062FB1" wp14:paraId="3A34230C" wp14:textId="77777777">
            <w:r w:rsidRPr="00062FB1">
              <w:t>Lower</w:t>
            </w:r>
          </w:p>
        </w:tc>
      </w:tr>
    </w:tbl>
    <w:p xmlns:wp14="http://schemas.microsoft.com/office/word/2010/wordml" w:rsidR="00062FB1" w:rsidP="00062FB1" w:rsidRDefault="00062FB1" wp14:paraId="6D98A12B" wp14:textId="77777777"/>
    <w:p xmlns:wp14="http://schemas.microsoft.com/office/word/2010/wordml" w:rsidR="00062FB1" w:rsidP="00062FB1" w:rsidRDefault="00062FB1" wp14:paraId="513D93E2" wp14:textId="77777777">
      <w:pPr>
        <w:pStyle w:val="SClassInfoPara"/>
      </w:pPr>
      <w:r>
        <w:t>Description</w:t>
      </w:r>
    </w:p>
    <w:p xmlns:wp14="http://schemas.microsoft.com/office/word/2010/wordml" w:rsidR="00062FB1" w:rsidP="00062FB1" w:rsidRDefault="00062FB1" wp14:paraId="047FCA10" wp14:textId="77777777">
      <w:r>
        <w:t xml:space="preserve">Open canopy (60-80% canopy closure) oak-dominated woodland with high stem density. These oak groves occupy areas of the landscape that frequently escape fire due to topographic position. </w:t>
      </w:r>
    </w:p>
    <w:p xmlns:wp14="http://schemas.microsoft.com/office/word/2010/wordml" w:rsidR="00062FB1" w:rsidP="00062FB1" w:rsidRDefault="00062FB1" wp14:paraId="2946DB82" wp14:textId="77777777"/>
    <w:p xmlns:wp14="http://schemas.microsoft.com/office/word/2010/wordml" w:rsidR="00062FB1" w:rsidP="00062FB1" w:rsidRDefault="00062FB1" wp14:paraId="5997CC1D" wp14:textId="77777777"/>
    <w:p>
      <w:r>
        <w:rPr>
          <w:i/>
          <w:u w:val="single"/>
        </w:rPr>
        <w:t>Maximum Tree Size Class</w:t>
      </w:r>
      <w:br/>
      <w:r>
        <w:t>Very Large &gt;33"DBH</w:t>
      </w:r>
    </w:p>
    <w:p xmlns:wp14="http://schemas.microsoft.com/office/word/2010/wordml" w:rsidR="00062FB1" w:rsidP="00062FB1" w:rsidRDefault="00062FB1" wp14:paraId="2EA1F557" wp14:textId="77777777">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xmlns:wp14="http://schemas.microsoft.com/office/word/2010/wordml" w:rsidR="00062FB1" w:rsidP="00062FB1" w:rsidRDefault="00062FB1" wp14:paraId="110FFD37" wp14:textId="77777777"/>
    <w:p xmlns:wp14="http://schemas.microsoft.com/office/word/2010/wordml" w:rsidR="00062FB1" w:rsidP="00062FB1" w:rsidRDefault="00062FB1" wp14:paraId="3609E7F3" wp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052"/>
        <w:gridCol w:w="1956"/>
      </w:tblGrid>
      <w:tr xmlns:wp14="http://schemas.microsoft.com/office/word/2010/wordml" w:rsidRPr="00062FB1" w:rsidR="00062FB1" w:rsidTr="00062FB1" wp14:paraId="631860E4" wp14:textId="77777777">
        <w:tc>
          <w:tcPr>
            <w:tcW w:w="1188" w:type="dxa"/>
            <w:tcBorders>
              <w:top w:val="single" w:color="auto" w:sz="2" w:space="0"/>
              <w:bottom w:val="single" w:color="000000" w:sz="12" w:space="0"/>
            </w:tcBorders>
            <w:shd w:val="clear" w:color="auto" w:fill="auto"/>
          </w:tcPr>
          <w:p w:rsidRPr="00062FB1" w:rsidR="00062FB1" w:rsidP="00D5056B" w:rsidRDefault="00062FB1" wp14:paraId="42B097ED" wp14:textId="77777777">
            <w:pPr>
              <w:rPr>
                <w:b/>
                <w:bCs/>
              </w:rPr>
            </w:pPr>
            <w:r w:rsidRPr="00062FB1">
              <w:rPr>
                <w:b/>
                <w:bCs/>
              </w:rPr>
              <w:t>Symbol</w:t>
            </w:r>
          </w:p>
        </w:tc>
        <w:tc>
          <w:tcPr>
            <w:tcW w:w="2340" w:type="dxa"/>
            <w:tcBorders>
              <w:top w:val="single" w:color="auto" w:sz="2" w:space="0"/>
              <w:bottom w:val="single" w:color="000000" w:sz="12" w:space="0"/>
            </w:tcBorders>
            <w:shd w:val="clear" w:color="auto" w:fill="auto"/>
          </w:tcPr>
          <w:p w:rsidRPr="00062FB1" w:rsidR="00062FB1" w:rsidP="00D5056B" w:rsidRDefault="00062FB1" wp14:paraId="16D3CE0D" wp14:textId="77777777">
            <w:pPr>
              <w:rPr>
                <w:b/>
                <w:bCs/>
              </w:rPr>
            </w:pPr>
            <w:r w:rsidRPr="00062FB1">
              <w:rPr>
                <w:b/>
                <w:bCs/>
              </w:rPr>
              <w:t>Scientific Name</w:t>
            </w:r>
          </w:p>
        </w:tc>
        <w:tc>
          <w:tcPr>
            <w:tcW w:w="2052" w:type="dxa"/>
            <w:tcBorders>
              <w:top w:val="single" w:color="auto" w:sz="2" w:space="0"/>
              <w:bottom w:val="single" w:color="000000" w:sz="12" w:space="0"/>
            </w:tcBorders>
            <w:shd w:val="clear" w:color="auto" w:fill="auto"/>
          </w:tcPr>
          <w:p w:rsidRPr="00062FB1" w:rsidR="00062FB1" w:rsidP="00D5056B" w:rsidRDefault="00062FB1" wp14:paraId="082CDBE1" wp14:textId="77777777">
            <w:pPr>
              <w:rPr>
                <w:b/>
                <w:bCs/>
              </w:rPr>
            </w:pPr>
            <w:r w:rsidRPr="00062FB1">
              <w:rPr>
                <w:b/>
                <w:bCs/>
              </w:rPr>
              <w:t>Common Name</w:t>
            </w:r>
          </w:p>
        </w:tc>
        <w:tc>
          <w:tcPr>
            <w:tcW w:w="1956" w:type="dxa"/>
            <w:tcBorders>
              <w:top w:val="single" w:color="auto" w:sz="2" w:space="0"/>
              <w:bottom w:val="single" w:color="000000" w:sz="12" w:space="0"/>
            </w:tcBorders>
            <w:shd w:val="clear" w:color="auto" w:fill="auto"/>
          </w:tcPr>
          <w:p w:rsidRPr="00062FB1" w:rsidR="00062FB1" w:rsidP="00D5056B" w:rsidRDefault="00062FB1" wp14:paraId="712EA141" wp14:textId="77777777">
            <w:pPr>
              <w:rPr>
                <w:b/>
                <w:bCs/>
              </w:rPr>
            </w:pPr>
            <w:r w:rsidRPr="00062FB1">
              <w:rPr>
                <w:b/>
                <w:bCs/>
              </w:rPr>
              <w:t>Canopy Position</w:t>
            </w:r>
          </w:p>
        </w:tc>
      </w:tr>
      <w:tr xmlns:wp14="http://schemas.microsoft.com/office/word/2010/wordml" w:rsidRPr="00062FB1" w:rsidR="00062FB1" w:rsidTr="00062FB1" wp14:paraId="224A3C66" wp14:textId="77777777">
        <w:tc>
          <w:tcPr>
            <w:tcW w:w="1188" w:type="dxa"/>
            <w:tcBorders>
              <w:top w:val="single" w:color="000000" w:sz="12" w:space="0"/>
            </w:tcBorders>
            <w:shd w:val="clear" w:color="auto" w:fill="auto"/>
          </w:tcPr>
          <w:p w:rsidRPr="00062FB1" w:rsidR="00062FB1" w:rsidP="00D5056B" w:rsidRDefault="00062FB1" wp14:paraId="0E9D2838" wp14:textId="77777777">
            <w:pPr>
              <w:rPr>
                <w:bCs/>
              </w:rPr>
            </w:pPr>
            <w:r w:rsidRPr="00062FB1">
              <w:rPr>
                <w:bCs/>
              </w:rPr>
              <w:t>QUAL</w:t>
            </w:r>
          </w:p>
        </w:tc>
        <w:tc>
          <w:tcPr>
            <w:tcW w:w="2340" w:type="dxa"/>
            <w:tcBorders>
              <w:top w:val="single" w:color="000000" w:sz="12" w:space="0"/>
            </w:tcBorders>
            <w:shd w:val="clear" w:color="auto" w:fill="auto"/>
          </w:tcPr>
          <w:p w:rsidRPr="00062FB1" w:rsidR="00062FB1" w:rsidP="00D5056B" w:rsidRDefault="00062FB1" wp14:paraId="7F3CA428" wp14:textId="77777777">
            <w:r w:rsidRPr="00062FB1">
              <w:t>Quercus alba</w:t>
            </w:r>
          </w:p>
        </w:tc>
        <w:tc>
          <w:tcPr>
            <w:tcW w:w="2052" w:type="dxa"/>
            <w:tcBorders>
              <w:top w:val="single" w:color="000000" w:sz="12" w:space="0"/>
            </w:tcBorders>
            <w:shd w:val="clear" w:color="auto" w:fill="auto"/>
          </w:tcPr>
          <w:p w:rsidRPr="00062FB1" w:rsidR="00062FB1" w:rsidP="00D5056B" w:rsidRDefault="00062FB1" wp14:paraId="3CA557DC" wp14:textId="77777777">
            <w:r w:rsidRPr="00062FB1">
              <w:t>White oak</w:t>
            </w:r>
          </w:p>
        </w:tc>
        <w:tc>
          <w:tcPr>
            <w:tcW w:w="1956" w:type="dxa"/>
            <w:tcBorders>
              <w:top w:val="single" w:color="000000" w:sz="12" w:space="0"/>
            </w:tcBorders>
            <w:shd w:val="clear" w:color="auto" w:fill="auto"/>
          </w:tcPr>
          <w:p w:rsidRPr="00062FB1" w:rsidR="00062FB1" w:rsidP="00D5056B" w:rsidRDefault="00062FB1" wp14:paraId="1150715B" wp14:textId="77777777">
            <w:r w:rsidRPr="00062FB1">
              <w:t>Upper</w:t>
            </w:r>
          </w:p>
        </w:tc>
      </w:tr>
      <w:tr xmlns:wp14="http://schemas.microsoft.com/office/word/2010/wordml" w:rsidRPr="00062FB1" w:rsidR="00062FB1" w:rsidTr="00062FB1" wp14:paraId="18BDE547" wp14:textId="77777777">
        <w:tc>
          <w:tcPr>
            <w:tcW w:w="1188" w:type="dxa"/>
            <w:shd w:val="clear" w:color="auto" w:fill="auto"/>
          </w:tcPr>
          <w:p w:rsidRPr="00062FB1" w:rsidR="00062FB1" w:rsidP="00D5056B" w:rsidRDefault="00062FB1" wp14:paraId="348E8D01" wp14:textId="77777777">
            <w:pPr>
              <w:rPr>
                <w:bCs/>
              </w:rPr>
            </w:pPr>
            <w:r w:rsidRPr="00062FB1">
              <w:rPr>
                <w:bCs/>
              </w:rPr>
              <w:t>QUMA2</w:t>
            </w:r>
          </w:p>
        </w:tc>
        <w:tc>
          <w:tcPr>
            <w:tcW w:w="2340" w:type="dxa"/>
            <w:shd w:val="clear" w:color="auto" w:fill="auto"/>
          </w:tcPr>
          <w:p w:rsidRPr="00062FB1" w:rsidR="00062FB1" w:rsidP="00D5056B" w:rsidRDefault="00062FB1" wp14:paraId="3518AFD0" wp14:textId="77777777">
            <w:r w:rsidRPr="00062FB1">
              <w:t xml:space="preserve">Quercus </w:t>
            </w:r>
            <w:proofErr w:type="spellStart"/>
            <w:r w:rsidRPr="00062FB1">
              <w:t>macrocarpa</w:t>
            </w:r>
            <w:proofErr w:type="spellEnd"/>
          </w:p>
        </w:tc>
        <w:tc>
          <w:tcPr>
            <w:tcW w:w="2052" w:type="dxa"/>
            <w:shd w:val="clear" w:color="auto" w:fill="auto"/>
          </w:tcPr>
          <w:p w:rsidRPr="00062FB1" w:rsidR="00062FB1" w:rsidP="00D5056B" w:rsidRDefault="00062FB1" wp14:paraId="577C1CFA" wp14:textId="77777777">
            <w:r w:rsidRPr="00062FB1">
              <w:t>Bur oak</w:t>
            </w:r>
          </w:p>
        </w:tc>
        <w:tc>
          <w:tcPr>
            <w:tcW w:w="1956" w:type="dxa"/>
            <w:shd w:val="clear" w:color="auto" w:fill="auto"/>
          </w:tcPr>
          <w:p w:rsidRPr="00062FB1" w:rsidR="00062FB1" w:rsidP="00D5056B" w:rsidRDefault="00062FB1" wp14:paraId="41091DB8" wp14:textId="77777777">
            <w:r w:rsidRPr="00062FB1">
              <w:t>Upper</w:t>
            </w:r>
          </w:p>
        </w:tc>
      </w:tr>
      <w:tr xmlns:wp14="http://schemas.microsoft.com/office/word/2010/wordml" w:rsidRPr="00062FB1" w:rsidR="00062FB1" w:rsidTr="00062FB1" wp14:paraId="093DA658" wp14:textId="77777777">
        <w:tc>
          <w:tcPr>
            <w:tcW w:w="1188" w:type="dxa"/>
            <w:shd w:val="clear" w:color="auto" w:fill="auto"/>
          </w:tcPr>
          <w:p w:rsidRPr="00062FB1" w:rsidR="00062FB1" w:rsidP="00D5056B" w:rsidRDefault="00062FB1" wp14:paraId="42FBEDD2" wp14:textId="77777777">
            <w:pPr>
              <w:rPr>
                <w:bCs/>
              </w:rPr>
            </w:pPr>
            <w:r w:rsidRPr="00062FB1">
              <w:rPr>
                <w:bCs/>
              </w:rPr>
              <w:lastRenderedPageBreak/>
              <w:t>CAOV2</w:t>
            </w:r>
          </w:p>
        </w:tc>
        <w:tc>
          <w:tcPr>
            <w:tcW w:w="2340" w:type="dxa"/>
            <w:shd w:val="clear" w:color="auto" w:fill="auto"/>
          </w:tcPr>
          <w:p w:rsidRPr="00062FB1" w:rsidR="00062FB1" w:rsidP="00D5056B" w:rsidRDefault="00062FB1" wp14:paraId="7BA13860" wp14:textId="77777777">
            <w:proofErr w:type="spellStart"/>
            <w:r w:rsidRPr="00062FB1">
              <w:t>Carya</w:t>
            </w:r>
            <w:proofErr w:type="spellEnd"/>
            <w:r w:rsidRPr="00062FB1">
              <w:t xml:space="preserve"> ovata</w:t>
            </w:r>
          </w:p>
        </w:tc>
        <w:tc>
          <w:tcPr>
            <w:tcW w:w="2052" w:type="dxa"/>
            <w:shd w:val="clear" w:color="auto" w:fill="auto"/>
          </w:tcPr>
          <w:p w:rsidRPr="00062FB1" w:rsidR="00062FB1" w:rsidP="00D5056B" w:rsidRDefault="00062FB1" wp14:paraId="03DB9CB2" wp14:textId="77777777">
            <w:r w:rsidRPr="00062FB1">
              <w:t>Shagbark hickory</w:t>
            </w:r>
          </w:p>
        </w:tc>
        <w:tc>
          <w:tcPr>
            <w:tcW w:w="1956" w:type="dxa"/>
            <w:shd w:val="clear" w:color="auto" w:fill="auto"/>
          </w:tcPr>
          <w:p w:rsidRPr="00062FB1" w:rsidR="00062FB1" w:rsidP="00D5056B" w:rsidRDefault="00062FB1" wp14:paraId="6F828183" wp14:textId="77777777">
            <w:r w:rsidRPr="00062FB1">
              <w:t>Upper</w:t>
            </w:r>
          </w:p>
        </w:tc>
      </w:tr>
      <w:tr xmlns:wp14="http://schemas.microsoft.com/office/word/2010/wordml" w:rsidRPr="00062FB1" w:rsidR="00062FB1" w:rsidTr="00062FB1" wp14:paraId="62FA2928" wp14:textId="77777777">
        <w:tc>
          <w:tcPr>
            <w:tcW w:w="1188" w:type="dxa"/>
            <w:shd w:val="clear" w:color="auto" w:fill="auto"/>
          </w:tcPr>
          <w:p w:rsidRPr="00062FB1" w:rsidR="00062FB1" w:rsidP="00D5056B" w:rsidRDefault="00062FB1" wp14:paraId="20706958" wp14:textId="77777777">
            <w:pPr>
              <w:rPr>
                <w:bCs/>
              </w:rPr>
            </w:pPr>
            <w:r w:rsidRPr="00062FB1">
              <w:rPr>
                <w:bCs/>
              </w:rPr>
              <w:t>PRSE2</w:t>
            </w:r>
          </w:p>
        </w:tc>
        <w:tc>
          <w:tcPr>
            <w:tcW w:w="2340" w:type="dxa"/>
            <w:shd w:val="clear" w:color="auto" w:fill="auto"/>
          </w:tcPr>
          <w:p w:rsidRPr="00062FB1" w:rsidR="00062FB1" w:rsidP="00D5056B" w:rsidRDefault="00062FB1" wp14:paraId="4D088241" wp14:textId="77777777">
            <w:r w:rsidRPr="00062FB1">
              <w:t xml:space="preserve">Prunus </w:t>
            </w:r>
            <w:proofErr w:type="spellStart"/>
            <w:r w:rsidRPr="00062FB1">
              <w:t>serotina</w:t>
            </w:r>
            <w:proofErr w:type="spellEnd"/>
          </w:p>
        </w:tc>
        <w:tc>
          <w:tcPr>
            <w:tcW w:w="2052" w:type="dxa"/>
            <w:shd w:val="clear" w:color="auto" w:fill="auto"/>
          </w:tcPr>
          <w:p w:rsidRPr="00062FB1" w:rsidR="00062FB1" w:rsidP="00D5056B" w:rsidRDefault="00062FB1" wp14:paraId="33274D8D" wp14:textId="77777777">
            <w:r w:rsidRPr="00062FB1">
              <w:t>Black cherry</w:t>
            </w:r>
          </w:p>
        </w:tc>
        <w:tc>
          <w:tcPr>
            <w:tcW w:w="1956" w:type="dxa"/>
            <w:shd w:val="clear" w:color="auto" w:fill="auto"/>
          </w:tcPr>
          <w:p w:rsidRPr="00062FB1" w:rsidR="00062FB1" w:rsidP="00D5056B" w:rsidRDefault="00062FB1" wp14:paraId="36B68243" wp14:textId="77777777">
            <w:r w:rsidRPr="00062FB1">
              <w:t>Low-Mid</w:t>
            </w:r>
          </w:p>
        </w:tc>
      </w:tr>
    </w:tbl>
    <w:p xmlns:wp14="http://schemas.microsoft.com/office/word/2010/wordml" w:rsidR="00062FB1" w:rsidP="00062FB1" w:rsidRDefault="00062FB1" wp14:paraId="6B699379" wp14:textId="77777777"/>
    <w:p xmlns:wp14="http://schemas.microsoft.com/office/word/2010/wordml" w:rsidR="00062FB1" w:rsidP="00062FB1" w:rsidRDefault="00062FB1" wp14:paraId="3684F335" wp14:textId="77777777">
      <w:pPr>
        <w:pStyle w:val="SClassInfoPara"/>
      </w:pPr>
      <w:r>
        <w:t>Description</w:t>
      </w:r>
    </w:p>
    <w:p xmlns:wp14="http://schemas.microsoft.com/office/word/2010/wordml" w:rsidR="00062FB1" w:rsidP="00175F19" w:rsidRDefault="00062FB1" wp14:paraId="3B4C1265" wp14:textId="77777777">
      <w:r>
        <w:t xml:space="preserve">This is a closed-canopy (81-100%) oak-dominated forest with scattered hickories. These oak groves occupy areas of the landscape that frequently escape fire due to topographic position. </w:t>
      </w:r>
    </w:p>
    <w:p xmlns:wp14="http://schemas.microsoft.com/office/word/2010/wordml" w:rsidR="00062FB1" w:rsidP="00062FB1" w:rsidRDefault="00062FB1" wp14:paraId="3FE9F23F" wp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xmlns:wp14="http://schemas.microsoft.com/office/word/2010/wordml" w:rsidR="00062FB1" w:rsidP="00062FB1" w:rsidRDefault="00062FB1" wp14:paraId="48300A61" wp14:textId="77777777">
      <w:r>
        <w:t xml:space="preserve">Abrams, M.D. 1992. Fire and the development of oak forests. </w:t>
      </w:r>
      <w:proofErr w:type="spellStart"/>
      <w:r>
        <w:t>BioScience</w:t>
      </w:r>
      <w:proofErr w:type="spellEnd"/>
      <w:r>
        <w:t>. 42(5): 346-353.</w:t>
      </w:r>
    </w:p>
    <w:p xmlns:wp14="http://schemas.microsoft.com/office/word/2010/wordml" w:rsidR="00062FB1" w:rsidP="00062FB1" w:rsidRDefault="00062FB1" wp14:paraId="1F72F646" wp14:textId="77777777"/>
    <w:p xmlns:wp14="http://schemas.microsoft.com/office/word/2010/wordml" w:rsidR="00062FB1" w:rsidP="00062FB1" w:rsidRDefault="00062FB1" wp14:paraId="6185CD94" wp14:textId="77777777">
      <w:r>
        <w:t xml:space="preserve">Abrams, M.D. and G.J. Nowacki. 1992. Historical variation in fire, oak recruitment, and post-logging accelerated </w:t>
      </w:r>
      <w:proofErr w:type="spellStart"/>
      <w:r>
        <w:t>succesion</w:t>
      </w:r>
      <w:proofErr w:type="spellEnd"/>
      <w:r>
        <w:t xml:space="preserve"> in central Pennsylvania. Bulletin of the Torrey Botanical Club. 119: 19-28.</w:t>
      </w:r>
    </w:p>
    <w:p xmlns:wp14="http://schemas.microsoft.com/office/word/2010/wordml" w:rsidR="00062FB1" w:rsidP="00062FB1" w:rsidRDefault="00062FB1" wp14:paraId="08CE6F91" wp14:textId="77777777"/>
    <w:p xmlns:wp14="http://schemas.microsoft.com/office/word/2010/wordml" w:rsidR="00062FB1" w:rsidP="00062FB1" w:rsidRDefault="00062FB1" wp14:paraId="5957AB9A" wp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xmlns:wp14="http://schemas.microsoft.com/office/word/2010/wordml" w:rsidR="00062FB1" w:rsidP="00062FB1" w:rsidRDefault="00062FB1" wp14:paraId="61CDCEAD" wp14:textId="77777777"/>
    <w:p xmlns:wp14="http://schemas.microsoft.com/office/word/2010/wordml" w:rsidR="00062FB1" w:rsidP="00062FB1" w:rsidRDefault="00062FB1" wp14:paraId="2A95A36B" wp14:textId="77777777">
      <w:r>
        <w:t>Albertson, F.W. and J.E. Weaver. 1945. Injury and death or recovery of trees in prairie climate. Ecological Monographs. 15(4): 393-433.</w:t>
      </w:r>
    </w:p>
    <w:p xmlns:wp14="http://schemas.microsoft.com/office/word/2010/wordml" w:rsidR="00062FB1" w:rsidP="00062FB1" w:rsidRDefault="00062FB1" wp14:paraId="6BB9E253" wp14:textId="77777777"/>
    <w:p xmlns:wp14="http://schemas.microsoft.com/office/word/2010/wordml" w:rsidR="00062FB1" w:rsidP="00062FB1" w:rsidRDefault="00062FB1" wp14:paraId="6504398C" wp14:textId="77777777">
      <w:r>
        <w:t>Anderson, R.C. 1991. Illinois prairies: A historical perspective. Symposium Proceedings: Our Living Heritage: 384-391.</w:t>
      </w:r>
    </w:p>
    <w:p xmlns:wp14="http://schemas.microsoft.com/office/word/2010/wordml" w:rsidR="00062FB1" w:rsidP="00062FB1" w:rsidRDefault="00062FB1" wp14:paraId="23DE523C" wp14:textId="77777777"/>
    <w:p xmlns:wp14="http://schemas.microsoft.com/office/word/2010/wordml" w:rsidR="00062FB1" w:rsidP="00062FB1" w:rsidRDefault="00062FB1" wp14:paraId="72318E7D" wp14:textId="77777777">
      <w:r>
        <w:t>Anderson, R.C. and L.E. Brown. 1986. Stability and instability in plant communities following fire. American Journal of Botany. 73(3): 364-368.</w:t>
      </w:r>
    </w:p>
    <w:p xmlns:wp14="http://schemas.microsoft.com/office/word/2010/wordml" w:rsidR="00062FB1" w:rsidP="00062FB1" w:rsidRDefault="00062FB1" wp14:paraId="52E56223" wp14:textId="77777777"/>
    <w:p xmlns:wp14="http://schemas.microsoft.com/office/word/2010/wordml" w:rsidR="00062FB1" w:rsidP="00062FB1" w:rsidRDefault="00062FB1" wp14:paraId="1DAA41B6" wp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xmlns:wp14="http://schemas.microsoft.com/office/word/2010/wordml" w:rsidR="00062FB1" w:rsidP="00062FB1" w:rsidRDefault="00062FB1" wp14:paraId="07547A01" wp14:textId="77777777"/>
    <w:p xmlns:wp14="http://schemas.microsoft.com/office/word/2010/wordml" w:rsidR="00062FB1" w:rsidP="00062FB1" w:rsidRDefault="00062FB1" wp14:paraId="686C8F03" wp14:textId="77777777">
      <w:r>
        <w:t>Bader, B.J. 2001. Developing a species list for oak savanna/oak woodland restoration at the University of Wisconsin-Madison Arboretum. Ecological Restoration. 19(4): 242-250.</w:t>
      </w:r>
    </w:p>
    <w:p xmlns:wp14="http://schemas.microsoft.com/office/word/2010/wordml" w:rsidR="00062FB1" w:rsidP="00062FB1" w:rsidRDefault="00062FB1" wp14:paraId="5043CB0F" wp14:textId="77777777"/>
    <w:p xmlns:wp14="http://schemas.microsoft.com/office/word/2010/wordml" w:rsidR="00062FB1" w:rsidP="00062FB1" w:rsidRDefault="00062FB1" wp14:paraId="6485E6C9" wp14:textId="77777777">
      <w:r>
        <w:t>Beal, W.J. 1904. Some of the changes now taking place in a forest of oak openings. Papers of the Michigan Academy of Science. 4: 107-108.</w:t>
      </w:r>
    </w:p>
    <w:p xmlns:wp14="http://schemas.microsoft.com/office/word/2010/wordml" w:rsidR="00062FB1" w:rsidP="00062FB1" w:rsidRDefault="00062FB1" wp14:paraId="07459315" wp14:textId="77777777"/>
    <w:p xmlns:wp14="http://schemas.microsoft.com/office/word/2010/wordml" w:rsidR="00062FB1" w:rsidP="00062FB1" w:rsidRDefault="00062FB1" wp14:paraId="0F5E261D" wp14:textId="77777777">
      <w:r>
        <w:t>Bowles, M.L. and J.L. McBride. 1998. Vegetation composition, structure, and chronological change in a decadent midwestern North American savanna remnant. Natural Areas Journal. 18(1): 14-27.</w:t>
      </w:r>
    </w:p>
    <w:p xmlns:wp14="http://schemas.microsoft.com/office/word/2010/wordml" w:rsidR="00062FB1" w:rsidP="00062FB1" w:rsidRDefault="00062FB1" wp14:paraId="6537F28F" wp14:textId="77777777"/>
    <w:p xmlns:wp14="http://schemas.microsoft.com/office/word/2010/wordml" w:rsidR="00062FB1" w:rsidP="00062FB1" w:rsidRDefault="00062FB1" wp14:paraId="4C8CD765" wp14:textId="77777777">
      <w:r>
        <w:t xml:space="preserve">Bray, J.R. 1960. The composition of savanna vegetation in Wisconsin. Ecology. 41(4): 721-732. </w:t>
      </w:r>
    </w:p>
    <w:p xmlns:wp14="http://schemas.microsoft.com/office/word/2010/wordml" w:rsidR="00062FB1" w:rsidP="00062FB1" w:rsidRDefault="00062FB1" wp14:paraId="6DFB9E20" wp14:textId="77777777"/>
    <w:p xmlns:wp14="http://schemas.microsoft.com/office/word/2010/wordml" w:rsidR="00062FB1" w:rsidP="00062FB1" w:rsidRDefault="00062FB1" wp14:paraId="591C3105" wp14:textId="77777777">
      <w:r>
        <w:lastRenderedPageBreak/>
        <w:t xml:space="preserve">Brewer, R. and S. </w:t>
      </w:r>
      <w:proofErr w:type="spellStart"/>
      <w:r>
        <w:t>Kitler</w:t>
      </w:r>
      <w:proofErr w:type="spellEnd"/>
      <w:r>
        <w:t>. 1989. Tree distribution in southwestern Michigan bur oak openings. Michigan Botanist. 28: 73-79.</w:t>
      </w:r>
    </w:p>
    <w:p xmlns:wp14="http://schemas.microsoft.com/office/word/2010/wordml" w:rsidR="00062FB1" w:rsidP="00062FB1" w:rsidRDefault="00062FB1" wp14:paraId="70DF9E56" wp14:textId="77777777"/>
    <w:p xmlns:wp14="http://schemas.microsoft.com/office/word/2010/wordml" w:rsidR="00062FB1" w:rsidP="00062FB1" w:rsidRDefault="00062FB1" wp14:paraId="7494DDF9" wp14:textId="77777777">
      <w:proofErr w:type="spellStart"/>
      <w:r>
        <w:t>Bronny</w:t>
      </w:r>
      <w:proofErr w:type="spellEnd"/>
      <w:r>
        <w:t>, C. 1989. Chronicles of restoration. One-two punch: Grazing history and the recovery potential of oak savannas. Restoration and Management Notes 7(2): 73-76.</w:t>
      </w:r>
    </w:p>
    <w:p xmlns:wp14="http://schemas.microsoft.com/office/word/2010/wordml" w:rsidR="00062FB1" w:rsidP="00062FB1" w:rsidRDefault="00062FB1" wp14:paraId="44E871BC" wp14:textId="77777777"/>
    <w:p xmlns:wp14="http://schemas.microsoft.com/office/word/2010/wordml" w:rsidR="00062FB1" w:rsidP="00062FB1" w:rsidRDefault="00062FB1" wp14:paraId="5D31C275" wp14:textId="77777777">
      <w:r>
        <w:t>Chapman, K.A. 1984. An ecological investigation of native grassland in southern Lower Michigan. MA thesis, Western Michigan University. 235 pp.</w:t>
      </w:r>
    </w:p>
    <w:p xmlns:wp14="http://schemas.microsoft.com/office/word/2010/wordml" w:rsidR="00062FB1" w:rsidP="00062FB1" w:rsidRDefault="00062FB1" wp14:paraId="144A5D23" wp14:textId="77777777"/>
    <w:p xmlns:wp14="http://schemas.microsoft.com/office/word/2010/wordml" w:rsidR="00062FB1" w:rsidP="00062FB1" w:rsidRDefault="00062FB1" wp14:paraId="64E8CEFC" wp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 //www.epa.gov/glnpo/oak/oak93/chapman.html&gt;: 1-29.</w:t>
      </w:r>
    </w:p>
    <w:p xmlns:wp14="http://schemas.microsoft.com/office/word/2010/wordml" w:rsidR="00062FB1" w:rsidP="00062FB1" w:rsidRDefault="00062FB1" wp14:paraId="738610EB" wp14:textId="77777777"/>
    <w:p xmlns:wp14="http://schemas.microsoft.com/office/word/2010/wordml" w:rsidR="00062FB1" w:rsidP="00062FB1" w:rsidRDefault="00062FB1" wp14:paraId="3262AB1F" wp14:textId="77777777">
      <w:r>
        <w:t>Cohen, J.G. 2001. Natural community abstract for oak barrens. Michigan Natural Features Inventory, Lansing, MI. 8 pp.</w:t>
      </w:r>
    </w:p>
    <w:p xmlns:wp14="http://schemas.microsoft.com/office/word/2010/wordml" w:rsidR="00062FB1" w:rsidP="00062FB1" w:rsidRDefault="00062FB1" wp14:paraId="637805D2" wp14:textId="77777777"/>
    <w:p xmlns:wp14="http://schemas.microsoft.com/office/word/2010/wordml" w:rsidR="00062FB1" w:rsidP="00062FB1" w:rsidRDefault="00062FB1" wp14:paraId="4991791B" wp14:textId="77777777">
      <w:r>
        <w:t>Cohen, J.G. 2004a. Natural community abstract for oak openings. Michigan Natural Features Inventory, Lansing, MI. 9 pp.</w:t>
      </w:r>
    </w:p>
    <w:p xmlns:wp14="http://schemas.microsoft.com/office/word/2010/wordml" w:rsidR="00062FB1" w:rsidP="00062FB1" w:rsidRDefault="00062FB1" wp14:paraId="463F29E8" wp14:textId="77777777"/>
    <w:p xmlns:wp14="http://schemas.microsoft.com/office/word/2010/wordml" w:rsidR="00062FB1" w:rsidP="00062FB1" w:rsidRDefault="00062FB1" wp14:paraId="5496E6DC" wp14:textId="77777777">
      <w:r>
        <w:t>Cohen, J.G. 2004b. Natural community abstract for bur oak plains. Michigan Natural Features Inventory, Lansing, MI. 13 pp.</w:t>
      </w:r>
    </w:p>
    <w:p xmlns:wp14="http://schemas.microsoft.com/office/word/2010/wordml" w:rsidR="00062FB1" w:rsidP="00062FB1" w:rsidRDefault="00062FB1" wp14:paraId="3B7B4B86" wp14:textId="77777777"/>
    <w:p xmlns:wp14="http://schemas.microsoft.com/office/word/2010/wordml" w:rsidR="00062FB1" w:rsidP="00062FB1" w:rsidRDefault="00062FB1" wp14:paraId="7F799523" wp14:textId="77777777">
      <w:r>
        <w:t>Cottam, G. 1949. The phytosociology of an oak woods in southwestern Wisconsin. Ecology. 30(3): 271-287.</w:t>
      </w:r>
    </w:p>
    <w:p xmlns:wp14="http://schemas.microsoft.com/office/word/2010/wordml" w:rsidR="00062FB1" w:rsidP="00062FB1" w:rsidRDefault="00062FB1" wp14:paraId="3A0FF5F2" wp14:textId="77777777"/>
    <w:p xmlns:wp14="http://schemas.microsoft.com/office/word/2010/wordml" w:rsidR="00062FB1" w:rsidP="00062FB1" w:rsidRDefault="00062FB1" wp14:paraId="539FEFA6" wp14:textId="77777777">
      <w:r>
        <w:t>Curtis, J.T. 1959. Vegetation of Wisconsin: An Ordination of Plant Communities. University of Wisconsin Press, Madison, WI. 657 pp.</w:t>
      </w:r>
    </w:p>
    <w:p xmlns:wp14="http://schemas.microsoft.com/office/word/2010/wordml" w:rsidR="00062FB1" w:rsidP="00062FB1" w:rsidRDefault="00062FB1" wp14:paraId="5630AD66" wp14:textId="77777777"/>
    <w:p xmlns:wp14="http://schemas.microsoft.com/office/word/2010/wordml" w:rsidR="00062FB1" w:rsidP="00062FB1" w:rsidRDefault="00062FB1" wp14:paraId="645578A5" wp14:textId="77777777">
      <w:r>
        <w:t>Day, G.M. 1953. The Indian as an ecological factor in the northeastern forest. Ecology. 34(2): 329-346.</w:t>
      </w:r>
    </w:p>
    <w:p xmlns:wp14="http://schemas.microsoft.com/office/word/2010/wordml" w:rsidR="00062FB1" w:rsidP="00062FB1" w:rsidRDefault="00062FB1" wp14:paraId="61829076" wp14:textId="77777777"/>
    <w:p xmlns:wp14="http://schemas.microsoft.com/office/word/2010/wordml" w:rsidR="00062FB1" w:rsidP="00062FB1" w:rsidRDefault="00062FB1" wp14:paraId="36BF929C" wp14:textId="77777777">
      <w:r>
        <w:t>Dorney, C.H. and J.R. Dorney. 1989. An unusual oak savanna in northeastern Wisconsin: The effects of Indian-caused fire. American Midland Naturalist. 122(1): 103-113.</w:t>
      </w:r>
    </w:p>
    <w:p xmlns:wp14="http://schemas.microsoft.com/office/word/2010/wordml" w:rsidR="00062FB1" w:rsidP="00062FB1" w:rsidRDefault="00062FB1" wp14:paraId="2BA226A1" wp14:textId="77777777"/>
    <w:p xmlns:wp14="http://schemas.microsoft.com/office/word/2010/wordml" w:rsidR="00062FB1" w:rsidP="00062FB1" w:rsidRDefault="00062FB1" wp14:paraId="040ADB3F" wp14:textId="77777777">
      <w:r>
        <w:t>Faber-Langendoen, D. 1993. A proposed classification for savannas in the Midwest. Background paper for the Midwest Oak Savanna Conference, 1993. 18 pp.</w:t>
      </w:r>
    </w:p>
    <w:p xmlns:wp14="http://schemas.microsoft.com/office/word/2010/wordml" w:rsidR="00062FB1" w:rsidP="00062FB1" w:rsidRDefault="00062FB1" wp14:paraId="17AD93B2" wp14:textId="77777777"/>
    <w:p xmlns:wp14="http://schemas.microsoft.com/office/word/2010/wordml" w:rsidR="00062FB1" w:rsidP="00062FB1" w:rsidRDefault="00062FB1" wp14:paraId="70DA37EC" wp14:textId="77777777">
      <w:r>
        <w:t>Faber-Langendoen, D. and M.A. Davis. 1995. Effects of fire frequency on tree canopy cover at Allison Savanna, east-central Minnesota, USA. Natural Areas Journal. 15(4): 319-328.</w:t>
      </w:r>
    </w:p>
    <w:p xmlns:wp14="http://schemas.microsoft.com/office/word/2010/wordml" w:rsidR="00062FB1" w:rsidP="00062FB1" w:rsidRDefault="00062FB1" wp14:paraId="0DE4B5B7" wp14:textId="77777777"/>
    <w:p xmlns:wp14="http://schemas.microsoft.com/office/word/2010/wordml" w:rsidR="00062FB1" w:rsidP="00062FB1" w:rsidRDefault="00062FB1" wp14:paraId="396BE124" wp14:textId="77777777">
      <w:r>
        <w:t xml:space="preserve">Faber-Langendoen, D. and J.R. Tester. 1993. Oak mortality in sand savannas following drought in east-central Minnesota. Bulletin of the Torrey Botanical Club. 120 (3): 248-256. </w:t>
      </w:r>
    </w:p>
    <w:p xmlns:wp14="http://schemas.microsoft.com/office/word/2010/wordml" w:rsidR="00062FB1" w:rsidP="00062FB1" w:rsidRDefault="00062FB1" wp14:paraId="66204FF1" wp14:textId="77777777"/>
    <w:p xmlns:wp14="http://schemas.microsoft.com/office/word/2010/wordml" w:rsidR="00062FB1" w:rsidP="00062FB1" w:rsidRDefault="00062FB1" wp14:paraId="6F6F85EA" wp14:textId="77777777">
      <w:r>
        <w:lastRenderedPageBreak/>
        <w:t>Grimm, E.C. 1984. Fire and other factors controlling the Big Woods vegetation of Minnesota in the mid-nineteenth century. Ecological Monographs. 54(3): 291-311.</w:t>
      </w:r>
    </w:p>
    <w:p xmlns:wp14="http://schemas.microsoft.com/office/word/2010/wordml" w:rsidR="00062FB1" w:rsidP="00062FB1" w:rsidRDefault="00062FB1" wp14:paraId="2DBF0D7D" wp14:textId="77777777"/>
    <w:p xmlns:wp14="http://schemas.microsoft.com/office/word/2010/wordml" w:rsidR="00062FB1" w:rsidP="00062FB1" w:rsidRDefault="00062FB1" wp14:paraId="60193007" wp14:textId="77777777">
      <w:r>
        <w:t xml:space="preserve">Jones, J. 2000. Fire history of the bur oak savannas of </w:t>
      </w:r>
      <w:proofErr w:type="spellStart"/>
      <w:r>
        <w:t>Sheguiandah</w:t>
      </w:r>
      <w:proofErr w:type="spellEnd"/>
      <w:r>
        <w:t xml:space="preserve"> Township, Manitoulin Island, Ontario. Michigan Botanis.t 39: 3-15.</w:t>
      </w:r>
    </w:p>
    <w:p xmlns:wp14="http://schemas.microsoft.com/office/word/2010/wordml" w:rsidR="00062FB1" w:rsidP="00062FB1" w:rsidRDefault="00062FB1" wp14:paraId="6B62F1B3" wp14:textId="77777777"/>
    <w:p xmlns:wp14="http://schemas.microsoft.com/office/word/2010/wordml" w:rsidR="00062FB1" w:rsidP="00062FB1" w:rsidRDefault="00062FB1" wp14:paraId="06E246B0" wp14:textId="77777777">
      <w:r>
        <w:t xml:space="preserve">Kline, V.M. 1997. Orchards of oak and a sea of grass. In: Packard, S. and C.F. </w:t>
      </w:r>
      <w:proofErr w:type="spellStart"/>
      <w:r>
        <w:t>Mutel</w:t>
      </w:r>
      <w:proofErr w:type="spellEnd"/>
      <w:r>
        <w:t>, eds. The Tallgrass Restoration Handbook. Island Press, Washington, DC: 3-21.</w:t>
      </w:r>
    </w:p>
    <w:p xmlns:wp14="http://schemas.microsoft.com/office/word/2010/wordml" w:rsidR="00062FB1" w:rsidP="00062FB1" w:rsidRDefault="00062FB1" wp14:paraId="02F2C34E" wp14:textId="77777777"/>
    <w:p xmlns:wp14="http://schemas.microsoft.com/office/word/2010/wordml" w:rsidR="00062FB1" w:rsidP="00062FB1" w:rsidRDefault="00062FB1" wp14:paraId="592F74D1" wp14:textId="77777777">
      <w:proofErr w:type="spellStart"/>
      <w:r>
        <w:t>Kost</w:t>
      </w:r>
      <w:proofErr w:type="spellEnd"/>
      <w:r>
        <w:t>, M.A. 2004. Natural community abstract for woodland prairie. Michigan Natural Features Inventory, Lansing, MI. 8 pp.</w:t>
      </w:r>
    </w:p>
    <w:p xmlns:wp14="http://schemas.microsoft.com/office/word/2010/wordml" w:rsidR="00062FB1" w:rsidP="00062FB1" w:rsidRDefault="00062FB1" wp14:paraId="680A4E5D" wp14:textId="77777777"/>
    <w:p xmlns:wp14="http://schemas.microsoft.com/office/word/2010/wordml" w:rsidR="00062FB1" w:rsidP="00062FB1" w:rsidRDefault="00062FB1" wp14:paraId="53C667AC" wp14:textId="77777777">
      <w:proofErr w:type="spellStart"/>
      <w:r>
        <w:t>Lanman</w:t>
      </w:r>
      <w:proofErr w:type="spellEnd"/>
      <w:r>
        <w:t>, C. 1871. The Red Book of Michigan: Civil, Military and Biographical History. E.B. Smith &amp; Company, Detroit, MI.</w:t>
      </w:r>
    </w:p>
    <w:p xmlns:wp14="http://schemas.microsoft.com/office/word/2010/wordml" w:rsidR="00062FB1" w:rsidP="00062FB1" w:rsidRDefault="00062FB1" wp14:paraId="19219836" wp14:textId="77777777"/>
    <w:p xmlns:wp14="http://schemas.microsoft.com/office/word/2010/wordml" w:rsidR="00062FB1" w:rsidP="00062FB1" w:rsidRDefault="00062FB1" wp14:paraId="56D4A90E" wp14:textId="77777777">
      <w:r>
        <w:t xml:space="preserve">Leach, M.K. and L. Ross. 1995. Midwest oak ecosystems recovery plan: A call to action. </w:t>
      </w:r>
    </w:p>
    <w:p xmlns:wp14="http://schemas.microsoft.com/office/word/2010/wordml" w:rsidR="00062FB1" w:rsidP="00062FB1" w:rsidRDefault="00062FB1" wp14:paraId="3AE7708E" wp14:textId="77777777">
      <w:r>
        <w:t>111 pp.</w:t>
      </w:r>
    </w:p>
    <w:p xmlns:wp14="http://schemas.microsoft.com/office/word/2010/wordml" w:rsidR="00062FB1" w:rsidP="00062FB1" w:rsidRDefault="00062FB1" wp14:paraId="296FEF7D" wp14:textId="77777777"/>
    <w:p xmlns:wp14="http://schemas.microsoft.com/office/word/2010/wordml" w:rsidR="00062FB1" w:rsidP="00062FB1" w:rsidRDefault="00062FB1" wp14:paraId="0CE81EA9" wp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xmlns:wp14="http://schemas.microsoft.com/office/word/2010/wordml" w:rsidR="00062FB1" w:rsidP="00062FB1" w:rsidRDefault="00062FB1" wp14:paraId="7194DBDC" wp14:textId="77777777"/>
    <w:p xmlns:wp14="http://schemas.microsoft.com/office/word/2010/wordml" w:rsidR="00062FB1" w:rsidP="00062FB1" w:rsidRDefault="00062FB1" wp14:paraId="37923C59" wp14:textId="77777777">
      <w:r>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xmlns:wp14="http://schemas.microsoft.com/office/word/2010/wordml" w:rsidR="00062FB1" w:rsidP="00062FB1" w:rsidRDefault="00062FB1" wp14:paraId="769D0D3C" wp14:textId="77777777"/>
    <w:p xmlns:wp14="http://schemas.microsoft.com/office/word/2010/wordml" w:rsidR="00062FB1" w:rsidP="00062FB1" w:rsidRDefault="00062FB1" wp14:paraId="1E99088D" wp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xmlns:wp14="http://schemas.microsoft.com/office/word/2010/wordml" w:rsidR="00062FB1" w:rsidP="00062FB1" w:rsidRDefault="00062FB1" wp14:paraId="54CD245A" wp14:textId="77777777"/>
    <w:p xmlns:wp14="http://schemas.microsoft.com/office/word/2010/wordml" w:rsidR="00062FB1" w:rsidP="00062FB1" w:rsidRDefault="00062FB1" wp14:paraId="7261DB2A" wp14:textId="77777777">
      <w:r>
        <w:t xml:space="preserve">McPherson, G.R. 1997. Ecology and Management of North American Savannas. University of Arizona Press, </w:t>
      </w:r>
      <w:proofErr w:type="spellStart"/>
      <w:r>
        <w:t>Tuscon</w:t>
      </w:r>
      <w:proofErr w:type="spellEnd"/>
      <w:r>
        <w:t>, AZ. 208 pp.</w:t>
      </w:r>
    </w:p>
    <w:p xmlns:wp14="http://schemas.microsoft.com/office/word/2010/wordml" w:rsidR="00062FB1" w:rsidP="00062FB1" w:rsidRDefault="00062FB1" wp14:paraId="29D6B04F" wp14:textId="77777777">
      <w:r>
        <w:t xml:space="preserve"> </w:t>
      </w:r>
    </w:p>
    <w:p xmlns:wp14="http://schemas.microsoft.com/office/word/2010/wordml" w:rsidR="00062FB1" w:rsidP="00062FB1" w:rsidRDefault="00062FB1" wp14:paraId="0BB8531E" wp14:textId="77777777">
      <w:r>
        <w:t>Michigan Natural Features Inventory, 2003. Draft description of Michigan natural community types. (Unpublished manuscript revised March 4, 2003.) Michigan Natural Features Inventory, Lansing, MI. 36 pp. http: //www.msue.msu.edu/mnfi/lists/natural_community_types.pdf.</w:t>
      </w:r>
    </w:p>
    <w:p xmlns:wp14="http://schemas.microsoft.com/office/word/2010/wordml" w:rsidR="00062FB1" w:rsidP="00062FB1" w:rsidRDefault="00062FB1" wp14:paraId="1231BE67" wp14:textId="77777777"/>
    <w:p xmlns:wp14="http://schemas.microsoft.com/office/word/2010/wordml" w:rsidR="00062FB1" w:rsidP="00062FB1" w:rsidRDefault="00062FB1"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062FB1" w:rsidP="00062FB1" w:rsidRDefault="00062FB1" wp14:paraId="36FEB5B0" wp14:textId="77777777"/>
    <w:p xmlns:wp14="http://schemas.microsoft.com/office/word/2010/wordml" w:rsidR="00062FB1" w:rsidP="00062FB1" w:rsidRDefault="00062FB1" wp14:paraId="61244309" wp14:textId="77777777">
      <w:r>
        <w:t xml:space="preserve">NatureServe, 2004. NatureServe Explorer: An online encyclopedia of life [web application]. Version 4.0. NatureServe, Arlington, VA. 11 September 2004 </w:t>
      </w:r>
    </w:p>
    <w:p xmlns:wp14="http://schemas.microsoft.com/office/word/2010/wordml" w:rsidR="00062FB1" w:rsidP="00062FB1" w:rsidRDefault="00062FB1" wp14:paraId="4CF7B4B3" wp14:textId="77777777">
      <w:r>
        <w:t xml:space="preserve">http: //www.natureserve.org/explorer. </w:t>
      </w:r>
    </w:p>
    <w:p xmlns:wp14="http://schemas.microsoft.com/office/word/2010/wordml" w:rsidR="00062FB1" w:rsidP="00062FB1" w:rsidRDefault="00062FB1" wp14:paraId="30D7AA69" wp14:textId="77777777"/>
    <w:p xmlns:wp14="http://schemas.microsoft.com/office/word/2010/wordml" w:rsidR="00062FB1" w:rsidP="00062FB1" w:rsidRDefault="00062FB1" wp14:paraId="52681CA0" wp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xmlns:wp14="http://schemas.microsoft.com/office/word/2010/wordml" w:rsidR="00062FB1" w:rsidP="00062FB1" w:rsidRDefault="00062FB1" wp14:paraId="7196D064" wp14:textId="77777777"/>
    <w:p xmlns:wp14="http://schemas.microsoft.com/office/word/2010/wordml" w:rsidR="00062FB1" w:rsidP="00062FB1" w:rsidRDefault="00062FB1" wp14:paraId="0FD9B8F0" wp14:textId="77777777">
      <w:r>
        <w:t>Packard, S. 1988. Just a few oddball species: Restoration and the rediscovery of the tallgrass savanna. Restoration and Management Notes. 6(1): 13-21.</w:t>
      </w:r>
    </w:p>
    <w:p xmlns:wp14="http://schemas.microsoft.com/office/word/2010/wordml" w:rsidR="00062FB1" w:rsidP="00062FB1" w:rsidRDefault="00062FB1" wp14:paraId="34FF1C98" wp14:textId="77777777"/>
    <w:p xmlns:wp14="http://schemas.microsoft.com/office/word/2010/wordml" w:rsidR="00062FB1" w:rsidP="00062FB1" w:rsidRDefault="00062FB1" wp14:paraId="19207DA3" wp14:textId="77777777">
      <w:r>
        <w:t>Peters, B.C. 1970. Pioneer evaluation of the Kalamazoo County landscape. Michigan Academician. 3(2): 15-25.</w:t>
      </w:r>
    </w:p>
    <w:p xmlns:wp14="http://schemas.microsoft.com/office/word/2010/wordml" w:rsidR="00062FB1" w:rsidP="00062FB1" w:rsidRDefault="00062FB1" wp14:paraId="6D072C0D" wp14:textId="77777777"/>
    <w:p xmlns:wp14="http://schemas.microsoft.com/office/word/2010/wordml" w:rsidR="00062FB1" w:rsidP="00062FB1" w:rsidRDefault="00062FB1" wp14:paraId="0808B700" wp14:textId="77777777">
      <w:r>
        <w:t>Peterson, D.W. and P.B. Reich. 2001. Prescribed fire in oak savanna: Fire frequency effects on stand structure and dynamics. Ecological Applications. 11(3): 914-927.</w:t>
      </w:r>
    </w:p>
    <w:p xmlns:wp14="http://schemas.microsoft.com/office/word/2010/wordml" w:rsidR="00062FB1" w:rsidP="00062FB1" w:rsidRDefault="00062FB1" wp14:paraId="48A21919" wp14:textId="77777777"/>
    <w:p xmlns:wp14="http://schemas.microsoft.com/office/word/2010/wordml" w:rsidR="00062FB1" w:rsidP="00062FB1" w:rsidRDefault="00062FB1" wp14:paraId="5FA4E566" wp14:textId="77777777">
      <w:proofErr w:type="spellStart"/>
      <w:r>
        <w:t>Pruka</w:t>
      </w:r>
      <w:proofErr w:type="spellEnd"/>
      <w:r>
        <w:t>, B. 1995. Lists indicate recoverable oak savannas and oak woodlands in southern Wisconsin. Restoration and Management Notes. 13(1): 124-126.</w:t>
      </w:r>
    </w:p>
    <w:p xmlns:wp14="http://schemas.microsoft.com/office/word/2010/wordml" w:rsidR="00062FB1" w:rsidP="00062FB1" w:rsidRDefault="00062FB1" wp14:paraId="6BD18F9B" wp14:textId="77777777"/>
    <w:p xmlns:wp14="http://schemas.microsoft.com/office/word/2010/wordml" w:rsidR="00062FB1" w:rsidP="00062FB1" w:rsidRDefault="00062FB1" wp14:paraId="6D968D72" wp14:textId="77777777">
      <w:proofErr w:type="spellStart"/>
      <w:r>
        <w:t>Pruka</w:t>
      </w:r>
      <w:proofErr w:type="spellEnd"/>
      <w:r>
        <w:t>, B. and D. Faber-Langendoen. 1995. Midwest oak ecosystem recovery plan: A call to action. Proceedings of the 1995 Midwest Oak Savanna and Woodland Ecosystem Conferences. 19 January 2004 http: //www.epa.gov/glnpo/ecopage/upland/oak/oak95/app-b.htm.</w:t>
      </w:r>
    </w:p>
    <w:p xmlns:wp14="http://schemas.microsoft.com/office/word/2010/wordml" w:rsidR="00062FB1" w:rsidP="00062FB1" w:rsidRDefault="00062FB1" wp14:paraId="238601FE" wp14:textId="77777777"/>
    <w:p xmlns:wp14="http://schemas.microsoft.com/office/word/2010/wordml" w:rsidR="00062FB1" w:rsidP="00062FB1" w:rsidRDefault="00062FB1" wp14:paraId="34F0E3EE" wp14:textId="77777777">
      <w:r>
        <w:t>Ritchie, M.E., D. Tilman, and J.M.H Knops. 1998. Herbivore effects on plant and nitrogen dynamics in oak savanna. Ecology. 79(1) 165-177.</w:t>
      </w:r>
    </w:p>
    <w:p xmlns:wp14="http://schemas.microsoft.com/office/word/2010/wordml" w:rsidR="00062FB1" w:rsidP="00062FB1" w:rsidRDefault="00062FB1" wp14:paraId="0F3CABC7" wp14:textId="77777777"/>
    <w:p xmlns:wp14="http://schemas.microsoft.com/office/word/2010/wordml" w:rsidR="00062FB1" w:rsidP="00062FB1" w:rsidRDefault="00062FB1" wp14:paraId="4FDFCFE7" wp14:textId="77777777">
      <w:r>
        <w:t>Stout, A.B. 1946. The bur oak openings of southern Wisconsin. Transactions of the Wisconsin Academy of Science, Arts and Letters. 36: 141-161.</w:t>
      </w:r>
    </w:p>
    <w:p xmlns:wp14="http://schemas.microsoft.com/office/word/2010/wordml" w:rsidRPr="00A43E41" w:rsidR="004D5F12" w:rsidP="00062FB1" w:rsidRDefault="004D5F12" wp14:paraId="5B08B5D1" wp14:textId="77777777"/>
    <w:sectPr w:rsidRPr="00A43E41" w:rsidR="004D5F12" w:rsidSect="00FE41CA">
      <w:headerReference w:type="default" r:id="rId6"/>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306AA" w:rsidRDefault="003306AA" w14:paraId="4B1F511A" wp14:textId="77777777">
      <w:r>
        <w:separator/>
      </w:r>
    </w:p>
  </w:endnote>
  <w:endnote w:type="continuationSeparator" w:id="0">
    <w:p xmlns:wp14="http://schemas.microsoft.com/office/word/2010/wordml" w:rsidR="003306AA" w:rsidRDefault="003306AA"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62FB1" w:rsidP="00062FB1" w:rsidRDefault="00062FB1" w14:paraId="16DEB4AB"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306AA" w:rsidRDefault="003306AA" w14:paraId="5023141B" wp14:textId="77777777">
      <w:r>
        <w:separator/>
      </w:r>
    </w:p>
  </w:footnote>
  <w:footnote w:type="continuationSeparator" w:id="0">
    <w:p xmlns:wp14="http://schemas.microsoft.com/office/word/2010/wordml" w:rsidR="003306AA" w:rsidRDefault="003306AA" w14:paraId="1F3B1409"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062FB1" w:rsidRDefault="00A43E41" w14:paraId="0AD9C6F4" wp14:textId="77777777">
    <w:pPr>
      <w:pStyle w:val="Header"/>
      <w:jc w:val="cent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2FB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2FB1"/>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75F19"/>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06AA"/>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0F9"/>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5E0"/>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3445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A826AC-B759-4001-89BF-CAA6818A72A2}"/>
  <w14:docId w14:val="6BA180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5</revision>
  <lastPrinted>1900-01-01T08:00:00.0000000Z</lastPrinted>
  <dcterms:created xsi:type="dcterms:W3CDTF">2018-06-27T19:05:00.0000000Z</dcterms:created>
  <dcterms:modified xsi:type="dcterms:W3CDTF">2018-08-13T13:51:09.2966281Z</dcterms:modified>
</coreProperties>
</file>